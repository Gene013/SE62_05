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C516" w14:textId="77777777" w:rsidR="00C157E1" w:rsidRPr="00C157E1" w:rsidRDefault="00C157E1" w:rsidP="00C157E1">
      <w:pPr>
        <w:rPr>
          <w:rFonts w:ascii="TH SarabunPSK" w:hAnsi="TH SarabunPSK" w:cs="TH SarabunPSK"/>
        </w:rPr>
      </w:pPr>
      <w:bookmarkStart w:id="0" w:name="_GoBack"/>
    </w:p>
    <w:p w14:paraId="73109569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5E40D4BB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4CCA6402514A4BD98EB85B5A2C2CE4B9"/>
        </w:placeholder>
      </w:sdtPr>
      <w:sdtEndPr/>
      <w:sdtContent>
        <w:p w14:paraId="782DDFE0" w14:textId="1849189C" w:rsidR="00C157E1" w:rsidRPr="00086F1C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/>
              <w:sz w:val="56"/>
              <w:szCs w:val="56"/>
            </w:rPr>
            <w:t xml:space="preserve">CPE 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ให้ยืม</w:t>
          </w:r>
        </w:p>
      </w:sdtContent>
    </w:sdt>
    <w:p w14:paraId="12F27B54" w14:textId="4542C015" w:rsidR="00C157E1" w:rsidRDefault="00595AAD" w:rsidP="00C157E1">
      <w:pPr>
        <w:jc w:val="right"/>
        <w:rPr>
          <w:rFonts w:ascii="TH SarabunPSK" w:hAnsi="TH SarabunPSK" w:cs="TH SarabunPSK" w:hint="cs"/>
          <w:sz w:val="56"/>
          <w:szCs w:val="56"/>
        </w:rPr>
      </w:pPr>
      <w:r>
        <w:rPr>
          <w:rFonts w:ascii="TH SarabunPSK" w:hAnsi="TH SarabunPSK" w:cs="TH SarabunPSK" w:hint="cs"/>
          <w:sz w:val="56"/>
          <w:szCs w:val="56"/>
          <w:cs/>
        </w:rPr>
        <w:t>ระบบยืม-คืนอุปกรณ์</w:t>
      </w:r>
    </w:p>
    <w:p w14:paraId="7B720F2B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EA8CD" wp14:editId="4DAEAE2B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69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61BCD3AA" w14:textId="3BE220C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2883B26E427A408497184D9ED41D52C4"/>
          </w:placeholder>
        </w:sdtPr>
        <w:sdtEndPr/>
        <w:sdtContent>
          <w:r w:rsidR="00595AAD">
            <w:rPr>
              <w:rFonts w:ascii="TH SarabunPSK" w:hAnsi="TH SarabunPSK" w:cs="TH SarabunPSK" w:hint="cs"/>
              <w:sz w:val="56"/>
              <w:szCs w:val="56"/>
              <w:cs/>
            </w:rPr>
            <w:t>1.0</w:t>
          </w:r>
        </w:sdtContent>
      </w:sdt>
    </w:p>
    <w:p w14:paraId="24110217" w14:textId="7120957B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078C7150EA354F73B3853D28DE266070"/>
          </w:placeholder>
        </w:sdtPr>
        <w:sdtEndPr/>
        <w:sdtContent>
          <w:r w:rsidR="00595AAD">
            <w:rPr>
              <w:rFonts w:ascii="TH SarabunPSK" w:hAnsi="TH SarabunPSK" w:cs="TH SarabunPSK" w:hint="cs"/>
              <w:sz w:val="56"/>
              <w:szCs w:val="56"/>
              <w:cs/>
            </w:rPr>
            <w:t>2/10/2563</w:t>
          </w:r>
        </w:sdtContent>
      </w:sdt>
    </w:p>
    <w:p w14:paraId="3B8A0452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E8534D020B6742B5846C98B237FBB2BC"/>
        </w:placeholder>
      </w:sdtPr>
      <w:sdtEndPr/>
      <w:sdtContent>
        <w:p w14:paraId="214097EB" w14:textId="77777777" w:rsidR="00595AAD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กลุ่มที่ 5</w:t>
          </w:r>
        </w:p>
        <w:p w14:paraId="0DCD5DE7" w14:textId="77777777" w:rsidR="00595AAD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นายธนาธร  ทรงพินิจ 6020500365</w:t>
          </w:r>
        </w:p>
        <w:p w14:paraId="486345A4" w14:textId="77777777" w:rsidR="00595AAD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 w:rsidRPr="00595AAD">
            <w:rPr>
              <w:rFonts w:ascii="TH SarabunPSK" w:hAnsi="TH SarabunPSK" w:cs="TH SarabunPSK"/>
              <w:sz w:val="56"/>
              <w:szCs w:val="56"/>
              <w:cs/>
            </w:rPr>
            <w:t>นายธนานพ  ครองชีพ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602051311</w:t>
          </w:r>
        </w:p>
        <w:p w14:paraId="0DD7606E" w14:textId="77777777" w:rsidR="00595AAD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นาย</w:t>
          </w:r>
          <w:r w:rsidRPr="00595AAD">
            <w:rPr>
              <w:rFonts w:ascii="TH SarabunPSK" w:hAnsi="TH SarabunPSK" w:cs="TH SarabunPSK"/>
              <w:sz w:val="56"/>
              <w:szCs w:val="56"/>
              <w:cs/>
            </w:rPr>
            <w:t>ปริญญา  พ่วงโสม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602051370</w:t>
          </w:r>
        </w:p>
        <w:p w14:paraId="38D4A112" w14:textId="5696F61E" w:rsidR="00086F1C" w:rsidRDefault="00595AAD" w:rsidP="00C157E1">
          <w:pPr>
            <w:jc w:val="right"/>
            <w:rPr>
              <w:rFonts w:ascii="TH SarabunPSK" w:hAnsi="TH SarabunPSK" w:cs="TH SarabunPSK"/>
              <w:sz w:val="56"/>
              <w:szCs w:val="56"/>
              <w:cs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นาย</w:t>
          </w:r>
          <w:r w:rsidRPr="00595AAD">
            <w:rPr>
              <w:rFonts w:ascii="TH SarabunPSK" w:hAnsi="TH SarabunPSK" w:cs="TH SarabunPSK"/>
              <w:sz w:val="56"/>
              <w:szCs w:val="56"/>
              <w:cs/>
            </w:rPr>
            <w:t>ธนะเมศฐ์ ภัคโชตน์ธนิน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 xml:space="preserve"> 602052082</w:t>
          </w:r>
        </w:p>
      </w:sdtContent>
    </w:sdt>
    <w:p w14:paraId="2E0C734B" w14:textId="1DEC1CE5" w:rsidR="00C157E1" w:rsidRDefault="00086F1C" w:rsidP="00595AA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sz w:val="56"/>
          <w:szCs w:val="56"/>
          <w:cs/>
        </w:rPr>
        <w:br w:type="page"/>
      </w:r>
      <w:r w:rsidR="00FC1070"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2EAFE0C9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C4F3F03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7310E3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FFB095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CA1C1F1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9A200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7CA9DF4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1A808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AC130D9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7C006C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29185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3985532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609157C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8A2A56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Revision History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14:paraId="1623A022" w14:textId="77777777" w:rsidTr="00F7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86FB7D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85" w:type="dxa"/>
          </w:tcPr>
          <w:p w14:paraId="256AA083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311" w:type="dxa"/>
          </w:tcPr>
          <w:p w14:paraId="069C7A9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311" w:type="dxa"/>
          </w:tcPr>
          <w:p w14:paraId="3C189547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0F346D01" w14:textId="77777777" w:rsidTr="00F7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C2FBEF" w14:textId="31760AC3" w:rsidR="00F72DC6" w:rsidRDefault="00F72DC6" w:rsidP="00595AAD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2647F9E2" w14:textId="00A83D9D" w:rsidR="00F72DC6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324A28E5" w14:textId="08F1EA6B" w:rsidR="00F72DC6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620FB234" w14:textId="77777777" w:rsidR="00F72DC6" w:rsidRDefault="00F72DC6" w:rsidP="00595A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1A15C255" w14:textId="77777777" w:rsidTr="00F7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46795B" w14:textId="77777777" w:rsidR="00F72DC6" w:rsidRDefault="00F72DC6" w:rsidP="00595AAD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85" w:type="dxa"/>
          </w:tcPr>
          <w:p w14:paraId="4FAA8886" w14:textId="77777777" w:rsidR="00F72DC6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5C446F2B" w14:textId="77777777" w:rsidR="00F72DC6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311" w:type="dxa"/>
          </w:tcPr>
          <w:p w14:paraId="4869B371" w14:textId="77777777" w:rsidR="00F72DC6" w:rsidRDefault="00F72DC6" w:rsidP="00595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02C33CAF" w14:textId="77777777" w:rsidR="00FC1070" w:rsidRPr="008C66FB" w:rsidRDefault="00F72DC6" w:rsidP="00F72DC6">
      <w:pPr>
        <w:pStyle w:val="a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lastRenderedPageBreak/>
        <w:t>บทนำ</w:t>
      </w:r>
    </w:p>
    <w:sdt>
      <w:sdtPr>
        <w:rPr>
          <w:rFonts w:hint="cs"/>
          <w:cs/>
        </w:rPr>
        <w:id w:val="-1623533790"/>
        <w:placeholder>
          <w:docPart w:val="A9A4D8AE275B47CBABB05F53C3EA809E"/>
        </w:placeholder>
      </w:sdtPr>
      <w:sdtEndPr/>
      <w:sdtContent>
        <w:sdt>
          <w:sdtPr>
            <w:rPr>
              <w:rFonts w:hint="cs"/>
              <w:cs/>
            </w:rPr>
            <w:id w:val="-990938687"/>
            <w:placeholder>
              <w:docPart w:val="3AC76E19DADB4F48B98AD8ACABD3CB32"/>
            </w:placeholder>
          </w:sdtPr>
          <w:sdtEndPr/>
          <w:sdtContent>
            <w:p w14:paraId="16FBB65B" w14:textId="77777777" w:rsidR="00875E62" w:rsidRDefault="00E24259" w:rsidP="00875E62">
              <w:r w:rsidRPr="00E24259">
                <w:t>&lt;</w:t>
              </w:r>
              <w:r w:rsidR="0067440B" w:rsidRPr="0067440B">
                <w:rPr>
                  <w:rFonts w:cs="TH SarabunPSK"/>
                  <w:cs/>
                </w:rPr>
                <w:t>บอกที่มา ความสำคัญ เหตุผล และวัตถุประสงค์ของการพัฒนาระบบ บรรยาย</w:t>
              </w:r>
              <w:r w:rsidR="0067440B">
                <w:rPr>
                  <w:rFonts w:cs="TH SarabunPSK" w:hint="cs"/>
                  <w:cs/>
                </w:rPr>
                <w:t>บริบทและ</w:t>
              </w:r>
              <w:r w:rsidR="0067440B" w:rsidRPr="0067440B">
                <w:rPr>
                  <w:rFonts w:cs="TH SarabunPSK"/>
                  <w:cs/>
                </w:rPr>
                <w:t xml:space="preserve">ขอบเขตของผลิตภัณฑ์ที่จะพัฒนาโดยย่อ โดยจะต้องระบุชื่อระบบ </w:t>
              </w:r>
              <w:r w:rsidR="0067440B">
                <w:rPr>
                  <w:rFonts w:cs="TH SarabunPSK" w:hint="cs"/>
                  <w:cs/>
                </w:rPr>
                <w:t>อธิบายว่าระบบควรทำอะไร หรือไม่ทำอะไร</w:t>
              </w:r>
              <w:r w:rsidRPr="00E24259">
                <w:t>&gt;</w:t>
              </w:r>
            </w:p>
          </w:sdtContent>
        </w:sdt>
      </w:sdtContent>
    </w:sdt>
    <w:p w14:paraId="518F7E0D" w14:textId="77777777" w:rsidR="00F72DC6" w:rsidRPr="008C66FB" w:rsidRDefault="0067440B" w:rsidP="00F72DC6">
      <w:pPr>
        <w:pStyle w:val="a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ความต้องการของผู้ใช้ (</w:t>
      </w:r>
      <w:r>
        <w:rPr>
          <w:b/>
          <w:bCs/>
        </w:rPr>
        <w:t>User Requirements)</w:t>
      </w:r>
    </w:p>
    <w:p w14:paraId="08E3A406" w14:textId="77777777" w:rsidR="000032D2" w:rsidRDefault="0067440B" w:rsidP="000032D2">
      <w:pPr>
        <w:pStyle w:val="a"/>
      </w:pPr>
      <w:r>
        <w:rPr>
          <w:rFonts w:hint="cs"/>
          <w:cs/>
        </w:rPr>
        <w:t>ส่วนต่อประสานของซอฟต์แวร์</w:t>
      </w:r>
    </w:p>
    <w:sdt>
      <w:sdtPr>
        <w:rPr>
          <w:rFonts w:hint="cs"/>
          <w:color w:val="FF0000"/>
        </w:rPr>
        <w:id w:val="1915352894"/>
        <w:placeholder>
          <w:docPart w:val="68D359202C414DA3B24587A503B489CB"/>
        </w:placeholder>
      </w:sdtPr>
      <w:sdtEndPr>
        <w:rPr>
          <w:color w:val="auto"/>
        </w:rPr>
      </w:sdtEndPr>
      <w:sdtContent>
        <w:p w14:paraId="6BEDE8BB" w14:textId="260372E6" w:rsidR="00E254EC" w:rsidRDefault="00E254EC" w:rsidP="00E254EC">
          <w:pPr>
            <w:ind w:left="720"/>
          </w:pPr>
          <w:r>
            <w:rPr>
              <w:rFonts w:hint="cs"/>
              <w:cs/>
            </w:rPr>
            <w:t xml:space="preserve">2.1.1 การ </w:t>
          </w:r>
          <w:r>
            <w:t xml:space="preserve">login </w:t>
          </w:r>
          <w:r>
            <w:rPr>
              <w:rFonts w:hint="cs"/>
              <w:cs/>
            </w:rPr>
            <w:t>เพื่อเข้าสู้ระบบด้วยการใช้ระบบนนทรี</w:t>
          </w:r>
        </w:p>
        <w:p w14:paraId="03295375" w14:textId="1DC6DA9E" w:rsidR="00E254EC" w:rsidRDefault="00E254EC" w:rsidP="00E254EC">
          <w:pPr>
            <w:ind w:left="720"/>
          </w:pPr>
          <w:r>
            <w:rPr>
              <w:rFonts w:hint="cs"/>
              <w:cs/>
            </w:rPr>
            <w:t>2.1.2 การใช้ฐานข้อมูลในการเก็บข้อมูลต่าง ๆ</w:t>
          </w:r>
        </w:p>
        <w:p w14:paraId="201831DB" w14:textId="3EFE29D4" w:rsidR="00D224DA" w:rsidRDefault="00E254EC" w:rsidP="00E254EC">
          <w:pPr>
            <w:ind w:left="720"/>
          </w:pPr>
          <w:r>
            <w:rPr>
              <w:rFonts w:hint="cs"/>
              <w:cs/>
            </w:rPr>
            <w:t xml:space="preserve">2.1.3 การส่ง </w:t>
          </w:r>
          <w:r>
            <w:t xml:space="preserve">E-mail </w:t>
          </w:r>
          <w:r>
            <w:rPr>
              <w:rFonts w:hint="cs"/>
              <w:cs/>
            </w:rPr>
            <w:t>แจ้งเตือนอัตโนมัติ</w:t>
          </w:r>
        </w:p>
      </w:sdtContent>
    </w:sdt>
    <w:p w14:paraId="5B3D5076" w14:textId="77777777" w:rsidR="0067440B" w:rsidRDefault="0067440B" w:rsidP="0067440B">
      <w:pPr>
        <w:pStyle w:val="a"/>
      </w:pPr>
      <w:r>
        <w:rPr>
          <w:rFonts w:hint="cs"/>
          <w:cs/>
        </w:rPr>
        <w:t>ส่วนต่อประสานกับผู้ใช้</w:t>
      </w:r>
      <w:r w:rsidRPr="0067440B">
        <w:t xml:space="preserve"> </w:t>
      </w:r>
    </w:p>
    <w:sdt>
      <w:sdtPr>
        <w:id w:val="752401504"/>
        <w:placeholder>
          <w:docPart w:val="453A74B9629A439682BD834AAAD25C12"/>
        </w:placeholder>
      </w:sdtPr>
      <w:sdtEndPr/>
      <w:sdtContent>
        <w:p w14:paraId="5A4497A8" w14:textId="77777777" w:rsidR="0067440B" w:rsidRDefault="0067440B" w:rsidP="0067440B">
          <w:r w:rsidRPr="00DE1EDA">
            <w:t>&lt;</w:t>
          </w:r>
          <w:r w:rsidRPr="0067440B">
            <w:rPr>
              <w:rFonts w:cs="TH SarabunPSK"/>
              <w:cs/>
            </w:rPr>
            <w:t>บรรยายคุณสมบัติของส่วนต่อประสานระหว่างระบบและผู้ใช้ที่</w:t>
          </w:r>
          <w:r w:rsidRPr="00C379D7">
            <w:rPr>
              <w:rFonts w:cs="TH SarabunPSK"/>
              <w:b/>
              <w:bCs/>
              <w:cs/>
            </w:rPr>
            <w:t>ผู้ใช้กำหนดเป็นพิเศษ</w:t>
          </w:r>
          <w:r>
            <w:rPr>
              <w:rFonts w:cs="TH SarabunPSK" w:hint="cs"/>
              <w:cs/>
            </w:rPr>
            <w:t>ในเชิงตรรกะ</w:t>
          </w:r>
          <w:r>
            <w:rPr>
              <w:rFonts w:cs="TH SarabunPSK"/>
              <w:cs/>
            </w:rPr>
            <w:t xml:space="preserve"> จะเป็นการ</w:t>
          </w:r>
          <w:r>
            <w:rPr>
              <w:rFonts w:cs="TH SarabunPSK" w:hint="cs"/>
              <w:cs/>
            </w:rPr>
            <w:t>บร</w:t>
          </w:r>
          <w:r>
            <w:rPr>
              <w:rFonts w:cs="TH SarabunPSK"/>
              <w:cs/>
            </w:rPr>
            <w:t>รยาย</w:t>
          </w:r>
          <w:r>
            <w:rPr>
              <w:rFonts w:cs="TH SarabunPSK" w:hint="cs"/>
              <w:cs/>
            </w:rPr>
            <w:t xml:space="preserve">ว่าระบบจะมีปฏิสัมพันธ์กับผู้ใช้อย่างไร </w:t>
          </w:r>
          <w:r w:rsidRPr="0067440B">
            <w:rPr>
              <w:rFonts w:cs="TH SarabunPSK"/>
              <w:cs/>
            </w:rPr>
            <w:t>เช่น รูปแบบหน้าจอ</w:t>
          </w:r>
          <w:r w:rsidRPr="0067440B">
            <w:rPr>
              <w:rFonts w:cs="TH SarabunPSK" w:hint="cs"/>
              <w:cs/>
            </w:rPr>
            <w:t>ที่ต้องการ</w:t>
          </w:r>
          <w:r w:rsidRPr="0067440B">
            <w:rPr>
              <w:rFonts w:cs="TH SarabunPSK"/>
              <w:cs/>
            </w:rPr>
            <w:t xml:space="preserve"> </w:t>
          </w:r>
          <w:r>
            <w:rPr>
              <w:rFonts w:hint="cs"/>
              <w:cs/>
            </w:rPr>
            <w:t>การวางตำแหน่งของปุ่มหรือองค์ประกอบต่างๆ ทางหน้าจอ</w:t>
          </w:r>
          <w:r w:rsidRPr="00DE1EDA">
            <w:t xml:space="preserve"> </w:t>
          </w:r>
          <w:r w:rsidRPr="0067440B">
            <w:rPr>
              <w:rFonts w:cs="TH SarabunPSK"/>
              <w:cs/>
            </w:rPr>
            <w:t xml:space="preserve">ปุ่ม </w:t>
          </w:r>
          <w:r w:rsidRPr="00DE1EDA">
            <w:t>shortcuts</w:t>
          </w:r>
          <w:r>
            <w:t xml:space="preserve"> </w:t>
          </w:r>
          <w:r>
            <w:rPr>
              <w:rFonts w:hint="cs"/>
              <w:cs/>
            </w:rPr>
            <w:t xml:space="preserve">ที่จะใช้ </w:t>
          </w:r>
          <w:r w:rsidR="00C379D7">
            <w:rPr>
              <w:rFonts w:hint="cs"/>
              <w:cs/>
            </w:rPr>
            <w:t>วิธี</w:t>
          </w:r>
          <w:r w:rsidRPr="0067440B">
            <w:rPr>
              <w:rFonts w:cs="TH SarabunPSK"/>
              <w:cs/>
            </w:rPr>
            <w:t>การแสดงข้อความผิดพลาด เป็นต้น</w:t>
          </w:r>
          <w:r w:rsidRPr="00DE1EDA">
            <w:t>&gt;</w:t>
          </w:r>
        </w:p>
      </w:sdtContent>
    </w:sdt>
    <w:p w14:paraId="147AEB3D" w14:textId="77777777" w:rsidR="000032D2" w:rsidRDefault="000032D2" w:rsidP="000032D2">
      <w:pPr>
        <w:pStyle w:val="a"/>
      </w:pPr>
      <w:r>
        <w:rPr>
          <w:rFonts w:hint="cs"/>
          <w:cs/>
        </w:rPr>
        <w:t>คุณลักษณะของผู้ใช้</w:t>
      </w:r>
    </w:p>
    <w:sdt>
      <w:sdtPr>
        <w:rPr>
          <w:rFonts w:hint="cs"/>
        </w:rPr>
        <w:id w:val="355242163"/>
        <w:placeholder>
          <w:docPart w:val="C6233276D1D14E5CB751B5FC4A5D5287"/>
        </w:placeholder>
      </w:sdtPr>
      <w:sdtEndPr/>
      <w:sdtContent>
        <w:p w14:paraId="4A9F4984" w14:textId="77777777" w:rsidR="00D224DA" w:rsidRDefault="005D4368" w:rsidP="00D224DA">
          <w:r w:rsidRPr="005D4368">
            <w:t>&lt;</w:t>
          </w:r>
          <w:r>
            <w:rPr>
              <w:rFonts w:hint="cs"/>
              <w:cs/>
            </w:rPr>
            <w:t>บอกว่าใครเป็นผู้ใช้ระบบนี้ โดยควร</w:t>
          </w:r>
          <w:r>
            <w:rPr>
              <w:rFonts w:cs="TH SarabunPSK" w:hint="cs"/>
              <w:cs/>
            </w:rPr>
            <w:t>จัดกลุ่มเป็น</w:t>
          </w:r>
          <w:r w:rsidRPr="005D4368">
            <w:rPr>
              <w:rFonts w:cs="TH SarabunPSK"/>
              <w:cs/>
            </w:rPr>
            <w:t xml:space="preserve">ประเภทของผู้ใช้ </w:t>
          </w:r>
          <w:r>
            <w:rPr>
              <w:rFonts w:cs="TH SarabunPSK" w:hint="cs"/>
              <w:cs/>
            </w:rPr>
            <w:t>ผู้ใช้แต่ละประเภท</w:t>
          </w:r>
          <w:r w:rsidRPr="005D4368">
            <w:rPr>
              <w:rFonts w:cs="TH SarabunPSK"/>
              <w:cs/>
            </w:rPr>
            <w:t>มีคุณสมบัติอย่างไร (</w:t>
          </w:r>
          <w:r>
            <w:rPr>
              <w:rFonts w:cs="TH SarabunPSK" w:hint="cs"/>
              <w:cs/>
            </w:rPr>
            <w:t>เช่น</w:t>
          </w:r>
          <w:r w:rsidRPr="005D4368">
            <w:rPr>
              <w:rFonts w:cs="TH SarabunPSK"/>
              <w:cs/>
            </w:rPr>
            <w:t xml:space="preserve"> ความ</w:t>
          </w:r>
          <w:r>
            <w:rPr>
              <w:rFonts w:cs="TH SarabunPSK" w:hint="cs"/>
              <w:cs/>
            </w:rPr>
            <w:t xml:space="preserve">รู้พื้นฐานทางคอมพิวเตอร์ </w:t>
          </w:r>
          <w:r w:rsidRPr="005D4368">
            <w:rPr>
              <w:rFonts w:cs="TH SarabunPSK"/>
              <w:cs/>
            </w:rPr>
            <w:t xml:space="preserve">ระดับการศึกษา </w:t>
          </w:r>
          <w:r>
            <w:rPr>
              <w:rFonts w:cs="TH SarabunPSK" w:hint="cs"/>
              <w:cs/>
            </w:rPr>
            <w:t xml:space="preserve">สิทธิ์ในการเข้าถึงระบบ ความบ่อยในการใช้งาน เหตุผลที่จะใช้ระบบ </w:t>
          </w:r>
          <w:r>
            <w:rPr>
              <w:rFonts w:cs="TH SarabunPSK"/>
              <w:cs/>
            </w:rPr>
            <w:t>เป็นต้น)</w:t>
          </w:r>
          <w:r w:rsidRPr="005D4368">
            <w:t>&gt;</w:t>
          </w:r>
        </w:p>
      </w:sdtContent>
    </w:sdt>
    <w:p w14:paraId="5BD43C4C" w14:textId="77777777" w:rsidR="00C61B85" w:rsidRDefault="00C61B85" w:rsidP="00C61B85">
      <w:pPr>
        <w:pStyle w:val="a"/>
      </w:pPr>
      <w:r>
        <w:rPr>
          <w:rFonts w:hint="cs"/>
          <w:cs/>
        </w:rPr>
        <w:t>คุณสมบัติของระบบ</w:t>
      </w:r>
    </w:p>
    <w:sdt>
      <w:sdtPr>
        <w:rPr>
          <w:rFonts w:hint="cs"/>
        </w:rPr>
        <w:id w:val="-1212884091"/>
        <w:placeholder>
          <w:docPart w:val="10F351F6DB7B41B09E5A2BB3D9CC4229"/>
        </w:placeholder>
      </w:sdtPr>
      <w:sdtEndPr/>
      <w:sdtContent>
        <w:p w14:paraId="781A064C" w14:textId="77777777" w:rsidR="00C61B85" w:rsidRDefault="00C61B85" w:rsidP="00C61B85">
          <w:pPr>
            <w:pStyle w:val="a"/>
            <w:numPr>
              <w:ilvl w:val="0"/>
              <w:numId w:val="0"/>
            </w:numPr>
          </w:pPr>
          <w:r w:rsidRPr="005D4368">
            <w:t>&lt;</w:t>
          </w:r>
          <w:r w:rsidRPr="005D4368">
            <w:rPr>
              <w:rFonts w:cs="TH SarabunPSK"/>
              <w:cs/>
            </w:rPr>
            <w:t>ระบุความต้องการของผู้ใช้ (</w:t>
          </w:r>
          <w:r w:rsidRPr="005D4368">
            <w:t xml:space="preserve">user requirements) </w:t>
          </w:r>
          <w:r>
            <w:rPr>
              <w:rFonts w:hint="cs"/>
              <w:cs/>
            </w:rPr>
            <w:t xml:space="preserve">ซึ่งบอกฟังก์ชั่นหลักของระบบที่ระบบต้องทำหรือระบบให้บริการใดกับผู้ใช้บ้าง </w:t>
          </w:r>
          <w:r>
            <w:rPr>
              <w:rFonts w:cs="TH SarabunPSK"/>
              <w:cs/>
            </w:rPr>
            <w:t>ควรเขียนเป็นภาษาที่ผู้อ่านทั่วไปก็</w:t>
          </w:r>
          <w:r w:rsidRPr="005D4368">
            <w:rPr>
              <w:rFonts w:cs="TH SarabunPSK"/>
              <w:cs/>
            </w:rPr>
            <w:t>สามารถอ่านเข้าใจได้</w:t>
          </w:r>
          <w:r>
            <w:rPr>
              <w:rFonts w:cs="TH SarabunPSK" w:hint="cs"/>
              <w:cs/>
            </w:rPr>
            <w:t xml:space="preserve"> อาจเขียนเป็นรายการ</w:t>
          </w:r>
          <w:r w:rsidRPr="005D4368">
            <w:rPr>
              <w:rFonts w:cs="TH SarabunPSK"/>
              <w:cs/>
            </w:rPr>
            <w:t xml:space="preserve">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 w:rsidRPr="005D4368">
            <w:t>&gt;.</w:t>
          </w:r>
        </w:p>
      </w:sdtContent>
    </w:sdt>
    <w:p w14:paraId="197097E2" w14:textId="77777777" w:rsidR="000032D2" w:rsidRDefault="00C379D7" w:rsidP="000032D2">
      <w:pPr>
        <w:pStyle w:val="a"/>
      </w:pPr>
      <w:r>
        <w:rPr>
          <w:rFonts w:hint="cs"/>
          <w:cs/>
        </w:rPr>
        <w:t>สมมติฐานและข้อจำกัดในการพัฒนา</w:t>
      </w:r>
    </w:p>
    <w:sdt>
      <w:sdtPr>
        <w:rPr>
          <w:rFonts w:hint="cs"/>
        </w:rPr>
        <w:id w:val="-223299261"/>
        <w:placeholder>
          <w:docPart w:val="29EAEAF50BB540F594FDBA509607D7E7"/>
        </w:placeholder>
      </w:sdtPr>
      <w:sdtEndPr/>
      <w:sdtContent>
        <w:p w14:paraId="0F7F7FC3" w14:textId="77777777" w:rsidR="00C379D7" w:rsidRDefault="005D4368" w:rsidP="00D224DA">
          <w:pPr>
            <w:rPr>
              <w:rFonts w:cs="TH SarabunPSK"/>
            </w:rPr>
          </w:pPr>
          <w:r w:rsidRPr="005D4368">
            <w:t>&lt;</w:t>
          </w:r>
          <w:r w:rsidR="00C379D7">
            <w:rPr>
              <w:rFonts w:cs="TH SarabunPSK" w:hint="cs"/>
              <w:cs/>
            </w:rPr>
            <w:t xml:space="preserve">ลิสต์ปัจจัยต่างๆ ที่อาจส่งผลกระทบกับความต้องการในเอกสารนี้ ซึ่งหากมีการเปลี่ยนแปลงในปัจจัยดังกล่าว มันสามารถส่งผลกับความต้องการ รวมถึงการออกแบบหรือการพัฒนาต่อไป เช่น หากผลิตภัณฑ์ที่พัฒนาจะต้องรันบน </w:t>
          </w:r>
          <w:r w:rsidR="00C379D7">
            <w:rPr>
              <w:rFonts w:cs="TH SarabunPSK"/>
            </w:rPr>
            <w:t xml:space="preserve">OS </w:t>
          </w:r>
          <w:r w:rsidR="00C379D7">
            <w:rPr>
              <w:rFonts w:cs="TH SarabunPSK" w:hint="cs"/>
              <w:cs/>
            </w:rPr>
            <w:t xml:space="preserve">หรือฮาร์ดแวร์ใด แล้วหากไม่มี </w:t>
          </w:r>
          <w:r w:rsidR="00C379D7">
            <w:rPr>
              <w:rFonts w:cs="TH SarabunPSK"/>
            </w:rPr>
            <w:t xml:space="preserve">OS </w:t>
          </w:r>
          <w:r w:rsidR="00C379D7">
            <w:rPr>
              <w:rFonts w:cs="TH SarabunPSK" w:hint="cs"/>
              <w:cs/>
            </w:rPr>
            <w:t>หรือฮาร์ดแวร์นั้นจะทำให้ความต้องการเปลี่ยน</w:t>
          </w:r>
        </w:p>
        <w:p w14:paraId="29551A55" w14:textId="77777777" w:rsidR="00D224DA" w:rsidRDefault="00C379D7" w:rsidP="00D224DA">
          <w:r>
            <w:rPr>
              <w:rFonts w:cs="TH SarabunPSK" w:hint="cs"/>
              <w:cs/>
            </w:rPr>
            <w:t>หัวข้อนี้จะเก็บทุกประเด็นที่ส่งผลกับการออกแบบระบบ แต่ไม่สามารถใส่ได้ในหัวข้ออื่น</w:t>
          </w:r>
          <w:r w:rsidR="005D4368" w:rsidRPr="005D4368">
            <w:t>&gt;</w:t>
          </w:r>
        </w:p>
      </w:sdtContent>
    </w:sdt>
    <w:p w14:paraId="40DFF516" w14:textId="77777777" w:rsidR="0083497D" w:rsidRDefault="0083497D" w:rsidP="0083497D"/>
    <w:p w14:paraId="6ACA2E66" w14:textId="77777777" w:rsidR="009360A7" w:rsidRPr="008C66FB" w:rsidRDefault="00C379D7" w:rsidP="00F72DC6">
      <w:pPr>
        <w:pStyle w:val="a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</w:p>
    <w:p w14:paraId="6962DDFD" w14:textId="77777777" w:rsidR="00376C6F" w:rsidRPr="008C66FB" w:rsidRDefault="00376C6F" w:rsidP="00376C6F">
      <w:pPr>
        <w:rPr>
          <w:color w:val="00B050"/>
        </w:rPr>
      </w:pPr>
      <w:r w:rsidRPr="008C66FB">
        <w:rPr>
          <w:color w:val="00B050"/>
        </w:rPr>
        <w:t xml:space="preserve">/* </w:t>
      </w:r>
      <w:r w:rsidRPr="008C66FB">
        <w:rPr>
          <w:rFonts w:hint="cs"/>
          <w:color w:val="00B050"/>
          <w:cs/>
        </w:rPr>
        <w:t>หัวข้อนี้เป็นหัวข้อที่สำคัญและมีเนื้อหาเยอะที่สุด ซึ่งเป็นการเขียนความต้องการของระบบ (</w:t>
      </w:r>
      <w:r w:rsidRPr="008C66FB">
        <w:rPr>
          <w:color w:val="00B050"/>
        </w:rPr>
        <w:t>system requirements</w:t>
      </w:r>
      <w:r w:rsidRPr="008C66FB">
        <w:rPr>
          <w:rFonts w:hint="cs"/>
          <w:color w:val="00B050"/>
          <w:cs/>
        </w:rPr>
        <w:t xml:space="preserve">) </w:t>
      </w:r>
      <w:r w:rsidR="00C379D7">
        <w:rPr>
          <w:rFonts w:hint="cs"/>
          <w:color w:val="00B050"/>
          <w:cs/>
        </w:rPr>
        <w:t>ในระดับที่ละเอียดพอที่จะ</w:t>
      </w:r>
      <w:r w:rsidRPr="008C66FB">
        <w:rPr>
          <w:rFonts w:hint="cs"/>
          <w:color w:val="00B050"/>
          <w:cs/>
        </w:rPr>
        <w:t>ส่งต่อให้นักออกแบบและนักทดสอบทำงานต่อไปได้ เราจะต้องเขียนความต้องการอย่างชัดเจน และ</w:t>
      </w:r>
      <w:r w:rsidR="00D96169">
        <w:rPr>
          <w:rFonts w:hint="cs"/>
          <w:color w:val="00B050"/>
          <w:cs/>
        </w:rPr>
        <w:t>อาจ</w:t>
      </w:r>
      <w:r w:rsidRPr="008C66FB">
        <w:rPr>
          <w:rFonts w:hint="cs"/>
          <w:color w:val="00B050"/>
          <w:cs/>
        </w:rPr>
        <w:t>ระบุหมายเลขความต้องการ</w:t>
      </w:r>
      <w:r w:rsidR="00D96169">
        <w:rPr>
          <w:rFonts w:hint="cs"/>
          <w:color w:val="00B050"/>
          <w:cs/>
        </w:rPr>
        <w:t>เพื่อใช้อ้างอิงต่อไปได้</w:t>
      </w:r>
      <w:r w:rsidRPr="008C66FB">
        <w:rPr>
          <w:color w:val="00B050"/>
        </w:rPr>
        <w:t>*/</w:t>
      </w:r>
    </w:p>
    <w:p w14:paraId="10EB1226" w14:textId="77777777" w:rsidR="009360A7" w:rsidRDefault="009360A7" w:rsidP="009360A7">
      <w:pPr>
        <w:pStyle w:val="a"/>
      </w:pPr>
      <w:r>
        <w:rPr>
          <w:rFonts w:hint="cs"/>
          <w:cs/>
        </w:rPr>
        <w:t xml:space="preserve">ความต้องการแบบ </w:t>
      </w:r>
      <w:r>
        <w:t>functional</w:t>
      </w:r>
    </w:p>
    <w:p w14:paraId="2523EA1D" w14:textId="77777777" w:rsidR="00AD78EA" w:rsidRDefault="00E45CCA" w:rsidP="00E45CCA">
      <w:pPr>
        <w:rPr>
          <w:rFonts w:cs="TH SarabunPSK"/>
          <w:color w:val="00B050"/>
        </w:rPr>
      </w:pPr>
      <w:r w:rsidRPr="00E03C0B">
        <w:rPr>
          <w:color w:val="00B050"/>
        </w:rPr>
        <w:t>/*</w:t>
      </w:r>
      <w:r w:rsidRPr="00E03C0B">
        <w:rPr>
          <w:rFonts w:cs="TH SarabunPSK" w:hint="cs"/>
          <w:color w:val="00B050"/>
          <w:cs/>
        </w:rPr>
        <w:tab/>
      </w:r>
      <w:r w:rsidRPr="00E03C0B">
        <w:rPr>
          <w:rFonts w:cs="TH SarabunPSK"/>
          <w:color w:val="00B050"/>
          <w:cs/>
        </w:rPr>
        <w:t xml:space="preserve">ระบุความต้องการของระบบแบบ </w:t>
      </w:r>
      <w:r w:rsidRPr="00E03C0B">
        <w:rPr>
          <w:color w:val="00B050"/>
          <w:szCs w:val="44"/>
        </w:rPr>
        <w:t>functional</w:t>
      </w:r>
      <w:r w:rsidRPr="00E03C0B">
        <w:rPr>
          <w:color w:val="00B050"/>
        </w:rPr>
        <w:t xml:space="preserve"> </w:t>
      </w:r>
      <w:r w:rsidRPr="00E03C0B">
        <w:rPr>
          <w:rFonts w:cs="TH SarabunPSK"/>
          <w:color w:val="00B050"/>
          <w:cs/>
        </w:rPr>
        <w:t>เป็นข้อๆ โดย</w:t>
      </w:r>
      <w:r w:rsidRPr="00E03C0B">
        <w:rPr>
          <w:rFonts w:cs="TH SarabunPSK" w:hint="cs"/>
          <w:color w:val="00B050"/>
          <w:cs/>
        </w:rPr>
        <w:t xml:space="preserve">ควรมีการแบ่งหมวดหมู่หรือจัดประเภทตามความเหมาะสม เช่น จัดตาม </w:t>
      </w:r>
      <w:r w:rsidRPr="00E03C0B">
        <w:rPr>
          <w:rFonts w:cs="TH SarabunPSK"/>
          <w:color w:val="00B050"/>
        </w:rPr>
        <w:t xml:space="preserve">mode </w:t>
      </w:r>
      <w:r w:rsidRPr="00E03C0B">
        <w:rPr>
          <w:rFonts w:cs="TH SarabunPSK" w:hint="cs"/>
          <w:color w:val="00B050"/>
          <w:cs/>
        </w:rPr>
        <w:t xml:space="preserve">การทำงาน ตามประเภทผู้ใช้ </w:t>
      </w:r>
      <w:r w:rsidR="00EA4543" w:rsidRPr="00E03C0B">
        <w:rPr>
          <w:rFonts w:cs="TH SarabunPSK" w:hint="cs"/>
          <w:color w:val="00B050"/>
          <w:cs/>
        </w:rPr>
        <w:t>ตามคุณสมบัติของระบบ (</w:t>
      </w:r>
      <w:r w:rsidR="00EA4543" w:rsidRPr="00E03C0B">
        <w:rPr>
          <w:rFonts w:cs="TH SarabunPSK"/>
          <w:color w:val="00B050"/>
        </w:rPr>
        <w:t>system feature)</w:t>
      </w:r>
      <w:r w:rsidR="00EA4543" w:rsidRPr="00E03C0B">
        <w:rPr>
          <w:rFonts w:cs="TH SarabunPSK" w:hint="cs"/>
          <w:color w:val="00B050"/>
          <w:cs/>
        </w:rPr>
        <w:t xml:space="preserve"> </w:t>
      </w:r>
      <w:r w:rsidR="009B6BBF" w:rsidRPr="00E03C0B">
        <w:rPr>
          <w:rFonts w:cs="TH SarabunPSK" w:hint="cs"/>
          <w:color w:val="00B050"/>
          <w:cs/>
        </w:rPr>
        <w:t>ตามกรณีใช้งาน (</w:t>
      </w:r>
      <w:r w:rsidR="009B6BBF" w:rsidRPr="00E03C0B">
        <w:rPr>
          <w:rFonts w:cs="TH SarabunPSK"/>
          <w:color w:val="00B050"/>
        </w:rPr>
        <w:t>use case</w:t>
      </w:r>
      <w:r w:rsidR="009B6BBF" w:rsidRPr="00E03C0B">
        <w:rPr>
          <w:rFonts w:cs="TH SarabunPSK" w:hint="cs"/>
          <w:color w:val="00B050"/>
          <w:cs/>
        </w:rPr>
        <w:t>)</w:t>
      </w:r>
      <w:r w:rsidR="00BD5D52">
        <w:rPr>
          <w:rFonts w:cs="TH SarabunPSK" w:hint="cs"/>
          <w:color w:val="00B050"/>
          <w:cs/>
        </w:rPr>
        <w:t xml:space="preserve"> สถานการณ์การใช้งาน </w:t>
      </w:r>
      <w:r w:rsidR="00BD5D52">
        <w:rPr>
          <w:rFonts w:cs="TH SarabunPSK"/>
          <w:color w:val="00B050"/>
        </w:rPr>
        <w:t>(scenario, user story)</w:t>
      </w:r>
      <w:r w:rsidR="004A2F75" w:rsidRPr="00E03C0B">
        <w:rPr>
          <w:rFonts w:cs="TH SarabunPSK" w:hint="cs"/>
          <w:color w:val="00B050"/>
          <w:cs/>
        </w:rPr>
        <w:t xml:space="preserve"> </w:t>
      </w:r>
      <w:r w:rsidR="00EA4543" w:rsidRPr="00E03C0B">
        <w:rPr>
          <w:rFonts w:cs="TH SarabunPSK" w:hint="cs"/>
          <w:color w:val="00B050"/>
          <w:cs/>
        </w:rPr>
        <w:t xml:space="preserve">หรือตามวัตถุในโลกความจริงที่เกี่ยวข้องในระบบ (เช่น </w:t>
      </w:r>
      <w:r w:rsidR="00EA4543" w:rsidRPr="00E03C0B">
        <w:rPr>
          <w:rFonts w:cs="TH SarabunPSK"/>
          <w:color w:val="00B050"/>
        </w:rPr>
        <w:t xml:space="preserve">sensors, </w:t>
      </w:r>
      <w:r w:rsidR="00EA4543" w:rsidRPr="00E03C0B">
        <w:rPr>
          <w:rFonts w:cs="TH SarabunPSK" w:hint="cs"/>
          <w:color w:val="00B050"/>
          <w:cs/>
        </w:rPr>
        <w:t>ยา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หมอ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พยาบาล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ผู้ป่วย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 xml:space="preserve">เครื่องวัดคลื่นหัวใจ เป็นต้น) เป็นต้น </w:t>
      </w:r>
    </w:p>
    <w:p w14:paraId="6DD917C0" w14:textId="77777777" w:rsidR="00CD3D97" w:rsidRPr="00E03C0B" w:rsidRDefault="00CD3D97" w:rsidP="00E45CCA">
      <w:pPr>
        <w:rPr>
          <w:rFonts w:cs="TH SarabunPSK"/>
          <w:color w:val="00B050"/>
          <w:cs/>
        </w:rPr>
      </w:pPr>
      <w:r>
        <w:rPr>
          <w:rFonts w:cs="TH SarabunPSK"/>
          <w:color w:val="00B050"/>
        </w:rPr>
        <w:tab/>
      </w:r>
      <w:r>
        <w:rPr>
          <w:rFonts w:cs="TH SarabunPSK" w:hint="cs"/>
          <w:color w:val="00B050"/>
          <w:cs/>
        </w:rPr>
        <w:t>อาจเขียนในรูปแบบการ์ดความต้องการ</w:t>
      </w:r>
    </w:p>
    <w:p w14:paraId="3C7109F3" w14:textId="77777777" w:rsidR="00AD78EA" w:rsidRPr="00E03C0B" w:rsidRDefault="00AD78EA" w:rsidP="00E45CCA">
      <w:pPr>
        <w:rPr>
          <w:color w:val="00B050"/>
        </w:rPr>
      </w:pPr>
      <w:r w:rsidRPr="00E03C0B">
        <w:rPr>
          <w:rFonts w:cs="TH SarabunPSK" w:hint="cs"/>
          <w:color w:val="00B050"/>
          <w:cs/>
        </w:rPr>
        <w:tab/>
      </w:r>
      <w:r w:rsidR="00E45CCA" w:rsidRPr="00E03C0B">
        <w:rPr>
          <w:rFonts w:cs="TH SarabunPSK"/>
          <w:color w:val="00B050"/>
          <w:cs/>
        </w:rPr>
        <w:t>ความต้องการแต่</w:t>
      </w:r>
      <w:r w:rsidRPr="00E03C0B">
        <w:rPr>
          <w:rFonts w:hint="cs"/>
          <w:color w:val="00B050"/>
          <w:cs/>
        </w:rPr>
        <w:t>ละข้อควรเขียนอย่างถูกต้อง ไม่คลุมเครือ ไม่ขัดแย้งกัน ตรวจสอบได้ จัดลำดับความสำคัญ</w:t>
      </w:r>
    </w:p>
    <w:p w14:paraId="57978A04" w14:textId="77777777" w:rsidR="00E45CCA" w:rsidRPr="00E03C0B" w:rsidRDefault="00AD78EA" w:rsidP="00E45CCA">
      <w:pPr>
        <w:rPr>
          <w:color w:val="00B050"/>
        </w:rPr>
      </w:pPr>
      <w:r w:rsidRPr="00E03C0B">
        <w:rPr>
          <w:rFonts w:hint="cs"/>
          <w:color w:val="00B050"/>
          <w:cs/>
        </w:rPr>
        <w:tab/>
        <w:t xml:space="preserve">ในการเขียนความต้องการแต่ละข้อควรระบุ ชื่อ หมายเลข </w:t>
      </w:r>
      <w:r w:rsidR="00053F43" w:rsidRPr="00E03C0B">
        <w:rPr>
          <w:rFonts w:hint="cs"/>
          <w:color w:val="00B050"/>
          <w:cs/>
        </w:rPr>
        <w:t>ลำดับความสำคัญ อินพุต กระบวนการการทำงาน เอาท์พุต การจัดการกับความผิดพลาด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27"/>
        <w:gridCol w:w="4989"/>
      </w:tblGrid>
      <w:tr w:rsidR="00E03C0B" w:rsidRPr="00E03C0B" w14:paraId="02901BB3" w14:textId="77777777" w:rsidTr="00513C44">
        <w:tc>
          <w:tcPr>
            <w:tcW w:w="4027" w:type="dxa"/>
            <w:shd w:val="clear" w:color="auto" w:fill="FFFFCC"/>
          </w:tcPr>
          <w:p w14:paraId="6B969404" w14:textId="77777777" w:rsidR="00153CD7" w:rsidRPr="00E03C0B" w:rsidRDefault="00153CD7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ตัวอย่างการลำดับหัวข้อแยกตาม </w:t>
            </w:r>
            <w:r w:rsidRPr="00E03C0B">
              <w:rPr>
                <w:color w:val="00B050"/>
              </w:rPr>
              <w:t>system feature</w:t>
            </w:r>
          </w:p>
        </w:tc>
        <w:tc>
          <w:tcPr>
            <w:tcW w:w="4989" w:type="dxa"/>
            <w:shd w:val="clear" w:color="auto" w:fill="FFFFCC"/>
          </w:tcPr>
          <w:p w14:paraId="0AB9521F" w14:textId="77777777" w:rsidR="00153CD7" w:rsidRPr="00E03C0B" w:rsidRDefault="004C0D85" w:rsidP="00E45CCA">
            <w:pPr>
              <w:rPr>
                <w:color w:val="00B050"/>
                <w:cs/>
              </w:rPr>
            </w:pPr>
            <w:r w:rsidRPr="00E03C0B">
              <w:rPr>
                <w:rFonts w:hint="cs"/>
                <w:color w:val="00B050"/>
                <w:cs/>
              </w:rPr>
              <w:t>ตัวอย่างการลำดับหัวข้อแยกตามประเภทผู้ใช้</w:t>
            </w:r>
          </w:p>
        </w:tc>
      </w:tr>
      <w:tr w:rsidR="00E03C0B" w:rsidRPr="00E03C0B" w14:paraId="303CE27F" w14:textId="77777777" w:rsidTr="00513C44">
        <w:tc>
          <w:tcPr>
            <w:tcW w:w="4027" w:type="dxa"/>
          </w:tcPr>
          <w:p w14:paraId="6D834A7C" w14:textId="77777777" w:rsidR="00153CD7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</w:t>
            </w:r>
            <w:r w:rsidR="00153CD7" w:rsidRPr="00E03C0B">
              <w:rPr>
                <w:color w:val="00B050"/>
              </w:rPr>
              <w:t xml:space="preserve"> System Feature 1</w:t>
            </w:r>
          </w:p>
          <w:p w14:paraId="60CD7A8C" w14:textId="77777777" w:rsidR="00153CD7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3.2.1.1</w:t>
            </w:r>
            <w:r w:rsidR="00153CD7" w:rsidRPr="00E03C0B">
              <w:rPr>
                <w:color w:val="00B050"/>
              </w:rPr>
              <w:t xml:space="preserve"> </w:t>
            </w:r>
            <w:r w:rsidR="00153CD7" w:rsidRPr="00E03C0B">
              <w:rPr>
                <w:rFonts w:hint="cs"/>
                <w:color w:val="00B050"/>
                <w:cs/>
              </w:rPr>
              <w:t>คำบรรยายและความสำคัญ</w:t>
            </w:r>
            <w:r w:rsidR="00153CD7" w:rsidRPr="00E03C0B">
              <w:rPr>
                <w:color w:val="00B050"/>
              </w:rPr>
              <w:t xml:space="preserve">: </w:t>
            </w:r>
            <w:r w:rsidR="00153CD7" w:rsidRPr="00E03C0B">
              <w:rPr>
                <w:rFonts w:hint="cs"/>
                <w:color w:val="00B050"/>
                <w:cs/>
              </w:rPr>
              <w:t xml:space="preserve">อธิบายว่า </w:t>
            </w:r>
            <w:r w:rsidR="00153CD7" w:rsidRPr="00E03C0B">
              <w:rPr>
                <w:color w:val="00B050"/>
              </w:rPr>
              <w:t xml:space="preserve">feature </w:t>
            </w:r>
            <w:r w:rsidR="00153CD7" w:rsidRPr="00E03C0B">
              <w:rPr>
                <w:rFonts w:hint="cs"/>
                <w:color w:val="00B050"/>
                <w:cs/>
              </w:rPr>
              <w:t xml:space="preserve">นี้หมายถึงอะไร ใส่ความสำคัญเป็นระดับ เช่น </w:t>
            </w:r>
            <w:r w:rsidR="00153CD7" w:rsidRPr="00E03C0B">
              <w:rPr>
                <w:color w:val="00B050"/>
              </w:rPr>
              <w:t xml:space="preserve">Mandatory, desirable </w:t>
            </w:r>
            <w:r w:rsidR="00153CD7" w:rsidRPr="00E03C0B">
              <w:rPr>
                <w:rFonts w:hint="cs"/>
                <w:color w:val="00B050"/>
                <w:cs/>
              </w:rPr>
              <w:t>เป็นต้น</w:t>
            </w:r>
          </w:p>
          <w:p w14:paraId="45E3353C" w14:textId="77777777" w:rsidR="006226B3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3.2.1.2 ลำดับการทำงาน</w:t>
            </w:r>
            <w:r w:rsidRPr="00E03C0B">
              <w:rPr>
                <w:color w:val="00B050"/>
              </w:rPr>
              <w:t xml:space="preserve">: </w:t>
            </w:r>
            <w:r w:rsidRPr="00E03C0B">
              <w:rPr>
                <w:rFonts w:hint="cs"/>
                <w:color w:val="00B050"/>
                <w:cs/>
              </w:rPr>
              <w:t>บอกลำดับการทำงานและการตอบสนองของระบบต่อผู้ใช้หรือโลกภายนอก</w:t>
            </w:r>
          </w:p>
          <w:p w14:paraId="387E199C" w14:textId="77777777" w:rsidR="006226B3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3.2.1.3 ความต้องการ</w:t>
            </w:r>
          </w:p>
          <w:p w14:paraId="58A95534" w14:textId="77777777" w:rsidR="004C54B1" w:rsidRPr="00E03C0B" w:rsidRDefault="004C54B1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3.2.1.3.1 </w:t>
            </w:r>
            <w:r w:rsidRPr="00E03C0B">
              <w:rPr>
                <w:color w:val="00B050"/>
              </w:rPr>
              <w:t>functional req #1</w:t>
            </w:r>
            <w:r w:rsidR="00022C38">
              <w:rPr>
                <w:color w:val="00B050"/>
              </w:rPr>
              <w:t>.1</w:t>
            </w:r>
          </w:p>
          <w:p w14:paraId="73369C6E" w14:textId="77777777" w:rsidR="004C54B1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lastRenderedPageBreak/>
              <w:t xml:space="preserve">  1) description:</w:t>
            </w:r>
          </w:p>
          <w:p w14:paraId="111C216C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2) inputs:</w:t>
            </w:r>
          </w:p>
          <w:p w14:paraId="7F3AF0A4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3) process:</w:t>
            </w:r>
          </w:p>
          <w:p w14:paraId="132EBD90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4) outputs</w:t>
            </w:r>
            <w:r w:rsidR="00944EF7" w:rsidRPr="00E03C0B">
              <w:rPr>
                <w:color w:val="00B050"/>
              </w:rPr>
              <w:t>:</w:t>
            </w:r>
          </w:p>
          <w:p w14:paraId="032B0C11" w14:textId="77777777" w:rsidR="00F46239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5) error</w:t>
            </w:r>
            <w:r w:rsidR="00C25552" w:rsidRPr="00E03C0B">
              <w:rPr>
                <w:color w:val="00B050"/>
              </w:rPr>
              <w:t>s</w:t>
            </w:r>
            <w:r w:rsidRPr="00E03C0B">
              <w:rPr>
                <w:color w:val="00B050"/>
              </w:rPr>
              <w:t xml:space="preserve"> handling:</w:t>
            </w:r>
          </w:p>
          <w:p w14:paraId="257A97FB" w14:textId="77777777" w:rsidR="00AF7B9F" w:rsidRPr="00AF7B9F" w:rsidRDefault="00AF7B9F" w:rsidP="00AF7B9F">
            <w:pPr>
              <w:rPr>
                <w:color w:val="00B050"/>
              </w:rPr>
            </w:pPr>
            <w:r>
              <w:rPr>
                <w:color w:val="00B050"/>
              </w:rPr>
              <w:t>3.2.1.2 functional req #</w:t>
            </w:r>
            <w:r w:rsidR="00022C38">
              <w:rPr>
                <w:color w:val="00B050"/>
              </w:rPr>
              <w:t>1.</w:t>
            </w:r>
            <w:r>
              <w:rPr>
                <w:color w:val="00B050"/>
              </w:rPr>
              <w:t>2</w:t>
            </w:r>
          </w:p>
          <w:p w14:paraId="6B254DAD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1) description:</w:t>
            </w:r>
          </w:p>
          <w:p w14:paraId="1121E05C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2) inputs:</w:t>
            </w:r>
          </w:p>
          <w:p w14:paraId="5BA8DC4C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3) process:</w:t>
            </w:r>
          </w:p>
          <w:p w14:paraId="78183642" w14:textId="77777777" w:rsidR="00AF7B9F" w:rsidRPr="00E03C0B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4) outputs:</w:t>
            </w:r>
          </w:p>
          <w:p w14:paraId="53E67C55" w14:textId="77777777" w:rsidR="004C54B1" w:rsidRPr="00E03C0B" w:rsidRDefault="004C54B1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3.2.2 </w:t>
            </w:r>
            <w:r w:rsidRPr="00E03C0B">
              <w:rPr>
                <w:color w:val="00B050"/>
              </w:rPr>
              <w:t>System Feature 2</w:t>
            </w:r>
          </w:p>
        </w:tc>
        <w:tc>
          <w:tcPr>
            <w:tcW w:w="4989" w:type="dxa"/>
          </w:tcPr>
          <w:p w14:paraId="4C3CBA8B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lastRenderedPageBreak/>
              <w:t>3.2.1</w:t>
            </w:r>
            <w:r w:rsidRPr="00E03C0B">
              <w:rPr>
                <w:color w:val="00B050"/>
              </w:rPr>
              <w:t xml:space="preserve"> User Class 1</w:t>
            </w:r>
          </w:p>
          <w:p w14:paraId="50CD5564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3.2.1.1 </w:t>
            </w:r>
            <w:r w:rsidRPr="00E03C0B">
              <w:rPr>
                <w:color w:val="00B050"/>
              </w:rPr>
              <w:t>functional req #1.1</w:t>
            </w:r>
          </w:p>
          <w:p w14:paraId="7051B092" w14:textId="77777777" w:rsidR="001D0E50" w:rsidRPr="00E03C0B" w:rsidRDefault="001D0E50" w:rsidP="001D0E50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t xml:space="preserve">  1) description:</w:t>
            </w:r>
            <w:r w:rsidR="00DD6930" w:rsidRPr="00E03C0B">
              <w:rPr>
                <w:color w:val="00B050"/>
              </w:rPr>
              <w:t xml:space="preserve"> </w:t>
            </w:r>
            <w:r w:rsidR="00DD6930" w:rsidRPr="00E03C0B">
              <w:rPr>
                <w:rFonts w:hint="cs"/>
                <w:color w:val="00B050"/>
                <w:cs/>
              </w:rPr>
              <w:t>อธิบายพร้อมบอกความสำคัญ</w:t>
            </w:r>
          </w:p>
          <w:p w14:paraId="08EFC9AD" w14:textId="77777777" w:rsidR="001D0E50" w:rsidRPr="00E03C0B" w:rsidRDefault="001D0E50" w:rsidP="001D0E50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t xml:space="preserve">  2) inputs:</w:t>
            </w:r>
            <w:r w:rsidR="003068A9">
              <w:rPr>
                <w:color w:val="00B050"/>
              </w:rPr>
              <w:t xml:space="preserve"> </w:t>
            </w:r>
            <w:r w:rsidR="003068A9">
              <w:rPr>
                <w:rFonts w:hint="cs"/>
                <w:color w:val="00B050"/>
                <w:cs/>
              </w:rPr>
              <w:t>บอกข้อมูลที่ต้องใช้ในการทำฟังก์ชั่นโดยละเอียด เพื่อส่งต่อให้ฝ่ายออกแบบทำงานต่อได้</w:t>
            </w:r>
          </w:p>
          <w:p w14:paraId="7218B668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3) process:</w:t>
            </w:r>
          </w:p>
          <w:p w14:paraId="391A9557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4) outputs</w:t>
            </w:r>
            <w:r w:rsidR="00F61A83" w:rsidRPr="00E03C0B">
              <w:rPr>
                <w:color w:val="00B050"/>
              </w:rPr>
              <w:t>:</w:t>
            </w:r>
          </w:p>
          <w:p w14:paraId="4BDFF143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5) errors handling:</w:t>
            </w:r>
          </w:p>
          <w:p w14:paraId="69377C31" w14:textId="77777777" w:rsidR="001D0E50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>3.2.1.2 function req #1.2</w:t>
            </w:r>
          </w:p>
          <w:p w14:paraId="10A45060" w14:textId="77777777" w:rsidR="00022C38" w:rsidRPr="00E03C0B" w:rsidRDefault="00022C38" w:rsidP="001D0E50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  <w:p w14:paraId="0AAC2DEC" w14:textId="77777777" w:rsidR="00153CD7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lastRenderedPageBreak/>
              <w:t xml:space="preserve">3.2.2 </w:t>
            </w:r>
            <w:r w:rsidRPr="00E03C0B">
              <w:rPr>
                <w:color w:val="00B050"/>
              </w:rPr>
              <w:t>User Class 2</w:t>
            </w:r>
          </w:p>
          <w:p w14:paraId="0A6A6F4F" w14:textId="77777777" w:rsidR="00954793" w:rsidRPr="00E03C0B" w:rsidRDefault="00954793" w:rsidP="001D0E50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</w:tc>
      </w:tr>
      <w:tr w:rsidR="00392CFE" w:rsidRPr="00E03C0B" w14:paraId="0E145207" w14:textId="77777777" w:rsidTr="00513C44">
        <w:tc>
          <w:tcPr>
            <w:tcW w:w="4027" w:type="dxa"/>
            <w:shd w:val="clear" w:color="auto" w:fill="FFFFCC"/>
          </w:tcPr>
          <w:p w14:paraId="2AC9EFD7" w14:textId="77777777" w:rsidR="00392CFE" w:rsidRPr="00392CFE" w:rsidRDefault="00392CFE" w:rsidP="00E45CCA">
            <w:pPr>
              <w:rPr>
                <w:color w:val="00B050"/>
                <w:cs/>
              </w:rPr>
            </w:pPr>
            <w:r>
              <w:rPr>
                <w:rFonts w:hint="cs"/>
                <w:color w:val="00B050"/>
                <w:cs/>
              </w:rPr>
              <w:t xml:space="preserve">การเขียนตาม </w:t>
            </w:r>
            <w:r>
              <w:rPr>
                <w:color w:val="00B050"/>
              </w:rPr>
              <w:t xml:space="preserve">use case </w:t>
            </w:r>
            <w:r>
              <w:rPr>
                <w:rFonts w:hint="cs"/>
                <w:color w:val="00B050"/>
                <w:cs/>
              </w:rPr>
              <w:t xml:space="preserve">ดู </w:t>
            </w:r>
            <w:hyperlink r:id="rId8" w:history="1">
              <w:r w:rsidRPr="00E032C9">
                <w:rPr>
                  <w:rStyle w:val="ad"/>
                </w:rPr>
                <w:t>http://tynerblain.com/blog/</w:t>
              </w:r>
              <w:r w:rsidRPr="00E032C9">
                <w:rPr>
                  <w:rStyle w:val="ad"/>
                  <w:rFonts w:cs="TH SarabunPSK"/>
                  <w:cs/>
                </w:rPr>
                <w:t>2007/04/09/</w:t>
              </w:r>
              <w:r w:rsidRPr="00E032C9">
                <w:rPr>
                  <w:rStyle w:val="ad"/>
                </w:rPr>
                <w:t>sample-use-case-example/</w:t>
              </w:r>
            </w:hyperlink>
            <w:r>
              <w:rPr>
                <w:rFonts w:hint="cs"/>
                <w:color w:val="00B050"/>
                <w:cs/>
              </w:rPr>
              <w:t xml:space="preserve"> </w:t>
            </w:r>
          </w:p>
        </w:tc>
        <w:tc>
          <w:tcPr>
            <w:tcW w:w="4989" w:type="dxa"/>
            <w:shd w:val="clear" w:color="auto" w:fill="FFFFCC"/>
          </w:tcPr>
          <w:p w14:paraId="2002CC72" w14:textId="77777777" w:rsidR="00392CFE" w:rsidRDefault="00392CFE" w:rsidP="001D0E50">
            <w:pPr>
              <w:rPr>
                <w:color w:val="00B050"/>
              </w:rPr>
            </w:pPr>
            <w:r>
              <w:rPr>
                <w:rFonts w:hint="cs"/>
                <w:color w:val="00B050"/>
                <w:cs/>
              </w:rPr>
              <w:t xml:space="preserve">การเขียนตาม </w:t>
            </w:r>
            <w:r>
              <w:rPr>
                <w:color w:val="00B050"/>
              </w:rPr>
              <w:t>user story</w:t>
            </w:r>
            <w:r w:rsidR="00B8554C">
              <w:rPr>
                <w:color w:val="00B050"/>
              </w:rPr>
              <w:t xml:space="preserve"> </w:t>
            </w:r>
            <w:r w:rsidR="00B8554C">
              <w:rPr>
                <w:rFonts w:hint="cs"/>
                <w:color w:val="00B050"/>
                <w:cs/>
              </w:rPr>
              <w:t>ดู</w:t>
            </w:r>
          </w:p>
          <w:p w14:paraId="2669F3E1" w14:textId="77777777" w:rsidR="00B8554C" w:rsidRDefault="000F4968" w:rsidP="00B8554C">
            <w:pPr>
              <w:pStyle w:val="a"/>
              <w:numPr>
                <w:ilvl w:val="0"/>
                <w:numId w:val="7"/>
              </w:numPr>
              <w:rPr>
                <w:color w:val="00B050"/>
              </w:rPr>
            </w:pPr>
            <w:hyperlink r:id="rId9" w:history="1">
              <w:r w:rsidR="00B8554C" w:rsidRPr="00E032C9">
                <w:rPr>
                  <w:rStyle w:val="ad"/>
                </w:rPr>
                <w:t>https://opkey.com/user-guide/pages.php?subid=151&amp;accordid=10&amp;val=TEAM</w:t>
              </w:r>
            </w:hyperlink>
            <w:r w:rsidR="00B8554C">
              <w:rPr>
                <w:color w:val="00B050"/>
              </w:rPr>
              <w:t xml:space="preserve"> </w:t>
            </w:r>
          </w:p>
          <w:p w14:paraId="49BDB6A2" w14:textId="77777777" w:rsidR="00B8554C" w:rsidRPr="00B8554C" w:rsidRDefault="000F4968" w:rsidP="00B8554C">
            <w:pPr>
              <w:pStyle w:val="a"/>
              <w:numPr>
                <w:ilvl w:val="0"/>
                <w:numId w:val="7"/>
              </w:numPr>
              <w:rPr>
                <w:color w:val="00B050"/>
                <w:cs/>
              </w:rPr>
            </w:pPr>
            <w:hyperlink r:id="rId10" w:history="1">
              <w:r w:rsidR="00B8554C" w:rsidRPr="00E032C9">
                <w:rPr>
                  <w:rStyle w:val="ad"/>
                </w:rPr>
                <w:t>https://goo.gl/images/4YVG3S</w:t>
              </w:r>
            </w:hyperlink>
          </w:p>
        </w:tc>
      </w:tr>
    </w:tbl>
    <w:p w14:paraId="3C9B7C9B" w14:textId="77777777" w:rsidR="00153CD7" w:rsidRPr="00E03C0B" w:rsidRDefault="00153CD7" w:rsidP="00E45CCA">
      <w:pPr>
        <w:rPr>
          <w:color w:val="00B050"/>
          <w:cs/>
        </w:rPr>
      </w:pPr>
    </w:p>
    <w:p w14:paraId="34082AA3" w14:textId="77777777" w:rsidR="00E45CCA" w:rsidRPr="00E03C0B" w:rsidRDefault="00E45CCA" w:rsidP="00E45CCA">
      <w:pPr>
        <w:rPr>
          <w:color w:val="00B050"/>
        </w:rPr>
      </w:pPr>
      <w:r w:rsidRPr="00E03C0B">
        <w:rPr>
          <w:color w:val="00B050"/>
        </w:rPr>
        <w:t>*/</w:t>
      </w:r>
    </w:p>
    <w:p w14:paraId="3858915F" w14:textId="77777777" w:rsidR="009360A7" w:rsidRDefault="009360A7" w:rsidP="009360A7">
      <w:pPr>
        <w:pStyle w:val="a"/>
      </w:pPr>
      <w:r>
        <w:rPr>
          <w:rFonts w:hint="cs"/>
          <w:cs/>
        </w:rPr>
        <w:t xml:space="preserve">ความต้องการแบบ </w:t>
      </w:r>
      <w:r>
        <w:t>Non-functional</w:t>
      </w:r>
    </w:p>
    <w:p w14:paraId="38CDC167" w14:textId="77777777" w:rsidR="00E03C0B" w:rsidRPr="00E052C5" w:rsidRDefault="00E03C0B" w:rsidP="00E03C0B">
      <w:pPr>
        <w:rPr>
          <w:color w:val="00B050"/>
        </w:rPr>
      </w:pPr>
      <w:r w:rsidRPr="00E052C5">
        <w:rPr>
          <w:color w:val="00B050"/>
        </w:rPr>
        <w:t>/*</w:t>
      </w:r>
      <w:r w:rsidRPr="00E052C5">
        <w:rPr>
          <w:color w:val="00B050"/>
        </w:rPr>
        <w:tab/>
      </w:r>
      <w:r w:rsidRPr="00E052C5">
        <w:rPr>
          <w:rFonts w:hint="cs"/>
          <w:color w:val="00B050"/>
          <w:cs/>
        </w:rPr>
        <w:t xml:space="preserve">ระบุความต้องการแบบ </w:t>
      </w:r>
      <w:r w:rsidRPr="00E052C5">
        <w:rPr>
          <w:color w:val="00B050"/>
        </w:rPr>
        <w:t xml:space="preserve">Non-functional </w:t>
      </w:r>
      <w:r w:rsidRPr="00E052C5">
        <w:rPr>
          <w:rFonts w:hint="cs"/>
          <w:color w:val="00B050"/>
          <w:cs/>
        </w:rPr>
        <w:t>ที่วัดได้ โดยควรบอก</w:t>
      </w:r>
      <w:r w:rsidR="00602EF6">
        <w:rPr>
          <w:rFonts w:hint="cs"/>
          <w:color w:val="00B050"/>
          <w:cs/>
        </w:rPr>
        <w:t xml:space="preserve">คุณสมบัติที่ต้องการ (เช่น </w:t>
      </w:r>
      <w:r w:rsidR="00602EF6">
        <w:rPr>
          <w:color w:val="00B050"/>
        </w:rPr>
        <w:t xml:space="preserve">reliability) </w:t>
      </w:r>
      <w:r w:rsidR="00602EF6">
        <w:rPr>
          <w:rFonts w:hint="cs"/>
          <w:color w:val="00B050"/>
          <w:cs/>
        </w:rPr>
        <w:t xml:space="preserve">อธิบายว่ามันสำคัญกับระบบอย่างไร </w:t>
      </w:r>
      <w:r w:rsidRPr="00E052C5">
        <w:rPr>
          <w:rFonts w:hint="cs"/>
          <w:color w:val="00B050"/>
          <w:cs/>
        </w:rPr>
        <w:t xml:space="preserve">และวิธีการวัด </w:t>
      </w:r>
      <w:r w:rsidR="00EF03EF" w:rsidRPr="00E052C5">
        <w:rPr>
          <w:rFonts w:hint="cs"/>
          <w:color w:val="00B050"/>
          <w:cs/>
        </w:rPr>
        <w:t xml:space="preserve">อาจมีการอ้างอิง </w:t>
      </w:r>
      <w:r w:rsidR="00EF03EF" w:rsidRPr="00E052C5">
        <w:rPr>
          <w:color w:val="00B050"/>
        </w:rPr>
        <w:t xml:space="preserve">functional requirements </w:t>
      </w:r>
      <w:r w:rsidRPr="00E052C5">
        <w:rPr>
          <w:rFonts w:hint="cs"/>
          <w:color w:val="00B050"/>
          <w:cs/>
        </w:rPr>
        <w:t>ซึ่งอาจแบ่งเป็นหัวข้อย่อยตามคุณสมบัติที่ระบบควรมีหรือต้องคำนึงถึง</w:t>
      </w:r>
      <w:r w:rsidR="00E32FB7" w:rsidRPr="00E052C5">
        <w:rPr>
          <w:rFonts w:hint="cs"/>
          <w:color w:val="00B050"/>
          <w:cs/>
        </w:rPr>
        <w:t xml:space="preserve"> เช่น</w:t>
      </w:r>
    </w:p>
    <w:p w14:paraId="488168BB" w14:textId="77777777" w:rsidR="00E32FB7" w:rsidRPr="00E052C5" w:rsidRDefault="00E32FB7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</w:r>
      <w:r w:rsidRPr="00E052C5">
        <w:rPr>
          <w:color w:val="00B050"/>
        </w:rPr>
        <w:t xml:space="preserve">3.3.1 Performance: </w:t>
      </w:r>
      <w:r w:rsidRPr="00E052C5">
        <w:rPr>
          <w:rFonts w:hint="cs"/>
          <w:color w:val="00B050"/>
          <w:cs/>
        </w:rPr>
        <w:t>บอกประสิทธิภาพของการทำงานภายใต้สภาพแวดล้อมต่างๆ เช่น</w:t>
      </w:r>
    </w:p>
    <w:p w14:paraId="279B9F62" w14:textId="77777777" w:rsidR="00E32FB7" w:rsidRDefault="003F0308" w:rsidP="00E03C0B">
      <w:pPr>
        <w:rPr>
          <w:color w:val="00B050"/>
        </w:rPr>
      </w:pPr>
      <w:r>
        <w:rPr>
          <w:rFonts w:hint="cs"/>
          <w:color w:val="00B050"/>
          <w:cs/>
        </w:rPr>
        <w:tab/>
        <w:t>ระบบรองรับ</w:t>
      </w:r>
      <w:r w:rsidR="00E32FB7" w:rsidRPr="00E052C5">
        <w:rPr>
          <w:rFonts w:hint="cs"/>
          <w:color w:val="00B050"/>
          <w:cs/>
        </w:rPr>
        <w:t>คำขอการลงทะเบียนเรียนจากนิสิตพร้อมกันได้ โดย</w:t>
      </w:r>
      <w:r w:rsidR="00EF03EF" w:rsidRPr="00E052C5">
        <w:rPr>
          <w:rFonts w:hint="cs"/>
          <w:color w:val="00B050"/>
          <w:cs/>
        </w:rPr>
        <w:t xml:space="preserve">ระบบสามารถรองรับคำขอได้ </w:t>
      </w:r>
      <w:r w:rsidR="00602EF6">
        <w:rPr>
          <w:color w:val="00B050"/>
        </w:rPr>
        <w:t>2</w:t>
      </w:r>
      <w:r w:rsidR="00602EF6">
        <w:rPr>
          <w:rFonts w:hint="cs"/>
          <w:color w:val="00B050"/>
          <w:cs/>
        </w:rPr>
        <w:t>5</w:t>
      </w:r>
      <w:r w:rsidR="00EF03EF" w:rsidRPr="00E052C5">
        <w:rPr>
          <w:color w:val="00B050"/>
        </w:rPr>
        <w:t xml:space="preserve">0 </w:t>
      </w:r>
      <w:r w:rsidR="00EF03EF" w:rsidRPr="00E052C5">
        <w:rPr>
          <w:rFonts w:hint="cs"/>
          <w:color w:val="00B050"/>
          <w:cs/>
        </w:rPr>
        <w:t xml:space="preserve">คำขอในเวลา </w:t>
      </w:r>
      <w:r w:rsidR="00EF03EF" w:rsidRPr="00E052C5">
        <w:rPr>
          <w:color w:val="00B050"/>
        </w:rPr>
        <w:t xml:space="preserve">1 </w:t>
      </w:r>
      <w:r w:rsidR="00EF03EF" w:rsidRPr="00E052C5">
        <w:rPr>
          <w:rFonts w:hint="cs"/>
          <w:color w:val="00B050"/>
          <w:cs/>
        </w:rPr>
        <w:t>วินาที</w:t>
      </w:r>
    </w:p>
    <w:p w14:paraId="183E3717" w14:textId="77777777" w:rsidR="00602EF6" w:rsidRDefault="00602EF6" w:rsidP="00E03C0B">
      <w:pPr>
        <w:rPr>
          <w:color w:val="00B050"/>
        </w:rPr>
      </w:pPr>
      <w:r>
        <w:rPr>
          <w:color w:val="00B050"/>
        </w:rPr>
        <w:tab/>
      </w:r>
      <w:r>
        <w:rPr>
          <w:rFonts w:hint="cs"/>
          <w:color w:val="00B050"/>
          <w:cs/>
        </w:rPr>
        <w:t>เหตุผล</w:t>
      </w:r>
      <w:r>
        <w:rPr>
          <w:color w:val="00B050"/>
        </w:rPr>
        <w:t xml:space="preserve">: </w:t>
      </w:r>
      <w:r>
        <w:rPr>
          <w:rFonts w:hint="cs"/>
          <w:color w:val="00B050"/>
          <w:cs/>
        </w:rPr>
        <w:t>นิสิตมักจะส่งคำร้องขอการลงทะเบียนในเวลาเดียวกัน ซึ่งมหาวิทยาลัยมีนิสิตประมาณ 30,000 คน ซึ่งประมาณการว่านิสิตจะใช้เวลาในการลงทะเบียนประมาณ 10 นาทีต่อคน ทำให้สามารถรองรับการลงทะเบียนทั้งหมดได้ภายใน 24 ชม.</w:t>
      </w:r>
    </w:p>
    <w:p w14:paraId="25D42195" w14:textId="77777777" w:rsidR="00602EF6" w:rsidRPr="00E052C5" w:rsidRDefault="00602EF6" w:rsidP="00E03C0B">
      <w:pPr>
        <w:rPr>
          <w:color w:val="00B050"/>
        </w:rPr>
      </w:pPr>
      <w:r>
        <w:rPr>
          <w:color w:val="00B050"/>
          <w:cs/>
        </w:rPr>
        <w:lastRenderedPageBreak/>
        <w:tab/>
      </w:r>
      <w:r>
        <w:rPr>
          <w:rFonts w:hint="cs"/>
          <w:color w:val="00B050"/>
          <w:cs/>
        </w:rPr>
        <w:t>วิธีการวัด</w:t>
      </w:r>
      <w:r>
        <w:rPr>
          <w:color w:val="00B050"/>
        </w:rPr>
        <w:t>: …</w:t>
      </w:r>
    </w:p>
    <w:p w14:paraId="56191BC2" w14:textId="77777777" w:rsidR="00EF03EF" w:rsidRPr="00E052C5" w:rsidRDefault="00EF03EF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</w:r>
      <w:r w:rsidRPr="00E052C5">
        <w:rPr>
          <w:color w:val="00B050"/>
        </w:rPr>
        <w:t xml:space="preserve">3.3.2 Reliability: </w:t>
      </w:r>
      <w:r w:rsidRPr="00E052C5">
        <w:rPr>
          <w:rFonts w:hint="cs"/>
          <w:color w:val="00B050"/>
          <w:cs/>
        </w:rPr>
        <w:t>บอกความน่าเชื่อถือของระบบ เช่น ระบบจะต้องมีความน่าเชื่อถือและไม่ล้มเหลวถึงแม้ว่าจะเป็นช่วงลงทะเบียนของนิสิต โดย</w:t>
      </w:r>
      <w:r w:rsidR="004E27C5" w:rsidRPr="00E052C5">
        <w:rPr>
          <w:rFonts w:hint="cs"/>
          <w:color w:val="00B050"/>
          <w:cs/>
        </w:rPr>
        <w:t>หากระบบ</w:t>
      </w:r>
      <w:r w:rsidR="00872D6D" w:rsidRPr="00E052C5">
        <w:rPr>
          <w:rFonts w:hint="cs"/>
          <w:color w:val="00B050"/>
          <w:cs/>
        </w:rPr>
        <w:t>ล้มเหลว</w:t>
      </w:r>
      <w:r w:rsidR="004E27C5" w:rsidRPr="00E052C5">
        <w:rPr>
          <w:rFonts w:hint="cs"/>
          <w:color w:val="00B050"/>
          <w:cs/>
        </w:rPr>
        <w:t xml:space="preserve"> จะต้องกลับมาใช้งานได้ภายใน 10 นาที</w:t>
      </w:r>
    </w:p>
    <w:p w14:paraId="1C4AB805" w14:textId="77777777" w:rsidR="004E27C5" w:rsidRPr="00E052C5" w:rsidRDefault="004E27C5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  <w:t xml:space="preserve">3.3.3 </w:t>
      </w:r>
      <w:r w:rsidRPr="00E052C5">
        <w:rPr>
          <w:color w:val="00B050"/>
        </w:rPr>
        <w:t xml:space="preserve">Availability: </w:t>
      </w:r>
      <w:r w:rsidRPr="00E052C5">
        <w:rPr>
          <w:rFonts w:hint="cs"/>
          <w:color w:val="00B050"/>
          <w:cs/>
        </w:rPr>
        <w:t>บอกการใช้งานได้ของระบบ เ</w:t>
      </w:r>
      <w:r w:rsidR="003903BE" w:rsidRPr="00E052C5">
        <w:rPr>
          <w:rFonts w:hint="cs"/>
          <w:color w:val="00B050"/>
          <w:cs/>
        </w:rPr>
        <w:t xml:space="preserve">ช่น ระบบสามารถใช้งานได้ตลอดเวลาในช่วง 8.00 </w:t>
      </w:r>
      <w:r w:rsidR="003903BE" w:rsidRPr="00E052C5">
        <w:rPr>
          <w:color w:val="00B050"/>
          <w:cs/>
        </w:rPr>
        <w:t>–</w:t>
      </w:r>
      <w:r w:rsidR="003903BE" w:rsidRPr="00E052C5">
        <w:rPr>
          <w:rFonts w:hint="cs"/>
          <w:color w:val="00B050"/>
          <w:cs/>
        </w:rPr>
        <w:t xml:space="preserve"> 17.00 น.</w:t>
      </w:r>
      <w:r w:rsidR="006F28B2" w:rsidRPr="00E052C5">
        <w:rPr>
          <w:rFonts w:hint="cs"/>
          <w:color w:val="00B050"/>
          <w:cs/>
        </w:rPr>
        <w:t xml:space="preserve"> โดยเวลาที่ระบบดาวน์รวมกันจะต้องไม่เกิน 5 นาทีต่อวันในช่วงเวลาดังกล่าว</w:t>
      </w:r>
    </w:p>
    <w:p w14:paraId="798269C9" w14:textId="77777777" w:rsidR="008B564E" w:rsidRPr="00E052C5" w:rsidRDefault="008B564E" w:rsidP="00E03C0B">
      <w:pPr>
        <w:rPr>
          <w:color w:val="00B050"/>
          <w:cs/>
        </w:rPr>
      </w:pPr>
      <w:r w:rsidRPr="00E052C5">
        <w:rPr>
          <w:rFonts w:hint="cs"/>
          <w:color w:val="00B050"/>
          <w:cs/>
        </w:rPr>
        <w:t>เป็นต้น</w:t>
      </w:r>
    </w:p>
    <w:p w14:paraId="1B213949" w14:textId="77777777" w:rsidR="00C23B91" w:rsidRPr="005D46A9" w:rsidRDefault="00E03C0B" w:rsidP="00C23B91">
      <w:pPr>
        <w:rPr>
          <w:color w:val="00B050"/>
        </w:rPr>
      </w:pPr>
      <w:r w:rsidRPr="00E052C5">
        <w:rPr>
          <w:color w:val="00B050"/>
        </w:rPr>
        <w:t>*/</w:t>
      </w:r>
    </w:p>
    <w:p w14:paraId="649F6355" w14:textId="77777777" w:rsidR="009360A7" w:rsidRDefault="00683AE6" w:rsidP="00F72DC6">
      <w:pPr>
        <w:pStyle w:val="a"/>
        <w:numPr>
          <w:ilvl w:val="0"/>
          <w:numId w:val="6"/>
        </w:numPr>
        <w:rPr>
          <w:b/>
          <w:bCs/>
        </w:rPr>
      </w:pPr>
      <w:r w:rsidRPr="00E03C0B">
        <w:rPr>
          <w:rFonts w:hint="cs"/>
          <w:b/>
          <w:bCs/>
          <w:cs/>
        </w:rPr>
        <w:t>แผนภาพ</w:t>
      </w:r>
      <w:r w:rsidR="00A64DBB" w:rsidRPr="00E03C0B">
        <w:rPr>
          <w:rFonts w:hint="cs"/>
          <w:b/>
          <w:bCs/>
          <w:cs/>
        </w:rPr>
        <w:t>การวิเคราะห์ระบบ</w:t>
      </w:r>
    </w:p>
    <w:sdt>
      <w:sdtPr>
        <w:rPr>
          <w:b/>
          <w:bCs/>
        </w:rPr>
        <w:id w:val="2073851881"/>
        <w:placeholder>
          <w:docPart w:val="358803372E1941A5AE1DBC1AD48B1DC5"/>
        </w:placeholder>
      </w:sdtPr>
      <w:sdtEndPr>
        <w:rPr>
          <w:b w:val="0"/>
          <w:bCs w:val="0"/>
        </w:rPr>
      </w:sdtEndPr>
      <w:sdtContent>
        <w:p w14:paraId="51B2AE76" w14:textId="77777777" w:rsidR="00552476" w:rsidRPr="00E00CBA" w:rsidRDefault="00E00CBA" w:rsidP="00552476">
          <w:r w:rsidRPr="00E00CBA">
            <w:t>&lt;</w:t>
          </w:r>
          <w:r>
            <w:rPr>
              <w:rFonts w:cs="TH SarabunPSK" w:hint="cs"/>
              <w:cs/>
            </w:rPr>
            <w:t xml:space="preserve">อาจใส่แผนภาพการวิเคราะห์ระบบ เช่น </w:t>
          </w:r>
          <w:r>
            <w:rPr>
              <w:rFonts w:cs="TH SarabunPSK"/>
            </w:rPr>
            <w:t xml:space="preserve">DFD, Use case diagrams, flow chart, activity diagram </w:t>
          </w:r>
          <w:r>
            <w:rPr>
              <w:rFonts w:cs="TH SarabunPSK" w:hint="cs"/>
              <w:cs/>
            </w:rPr>
            <w:t>เป็นต้น</w:t>
          </w:r>
          <w:r>
            <w:rPr>
              <w:rFonts w:cs="TH SarabunPSK"/>
            </w:rPr>
            <w:t xml:space="preserve"> </w:t>
          </w:r>
          <w:r w:rsidRPr="00E00CBA">
            <w:t>&gt;</w:t>
          </w:r>
        </w:p>
      </w:sdtContent>
    </w:sdt>
    <w:p w14:paraId="4EDBC500" w14:textId="77777777" w:rsidR="00683AE6" w:rsidRPr="005D46A9" w:rsidRDefault="00683AE6" w:rsidP="00F72DC6">
      <w:pPr>
        <w:pStyle w:val="a"/>
        <w:numPr>
          <w:ilvl w:val="0"/>
          <w:numId w:val="6"/>
        </w:numPr>
        <w:rPr>
          <w:b/>
          <w:bCs/>
        </w:rPr>
      </w:pPr>
      <w:r w:rsidRPr="005D46A9">
        <w:rPr>
          <w:rFonts w:hint="cs"/>
          <w:b/>
          <w:bCs/>
          <w:cs/>
        </w:rPr>
        <w:t>ภาคผนวก</w:t>
      </w:r>
    </w:p>
    <w:sdt>
      <w:sdtPr>
        <w:rPr>
          <w:cs/>
        </w:rPr>
        <w:id w:val="1823625206"/>
        <w:placeholder>
          <w:docPart w:val="358803372E1941A5AE1DBC1AD48B1DC5"/>
        </w:placeholder>
      </w:sdtPr>
      <w:sdtEndPr/>
      <w:sdtContent>
        <w:p w14:paraId="60216C90" w14:textId="77777777" w:rsidR="008F42A8" w:rsidRPr="00F72DC6" w:rsidRDefault="00BC650D" w:rsidP="008F42A8">
          <w:pPr>
            <w:rPr>
              <w:cs/>
            </w:rPr>
          </w:pPr>
          <w:r w:rsidRPr="00BC650D">
            <w:t>&lt;</w:t>
          </w:r>
          <w:r>
            <w:rPr>
              <w:rFonts w:cs="TH SarabunPSK" w:hint="cs"/>
              <w:cs/>
            </w:rPr>
            <w:t xml:space="preserve">เป็นการให้ข้อมูลเพิ่มเติมที่จะเป็นประโยชน์ในการพัฒนา เช่น เอกสารรายละเอียดของโครงการพัฒนาระบบ เอกสารทางการตลาด บันทึกการประชุมกับลูกค้า </w:t>
          </w:r>
          <w:r w:rsidR="00973D52">
            <w:rPr>
              <w:rFonts w:cs="TH SarabunPSK" w:hint="cs"/>
              <w:cs/>
            </w:rPr>
            <w:t xml:space="preserve">เอกสารที่เกี่ยวข้องกับระบบเดิม (หากเป็นการปรับปรุงระบบใหม่) รายการของผลิตภัณฑ์ที่เกี่ยวข้องกับระบบนี้ (ที่มีการวิเคราะห์ความแตกต่างกับระบบที่จะพัฒนา) </w:t>
          </w:r>
          <w:r w:rsidRPr="00BC650D">
            <w:rPr>
              <w:rFonts w:cs="TH SarabunPSK"/>
              <w:cs/>
            </w:rPr>
            <w:t>เป็นต้น</w:t>
          </w:r>
          <w:r w:rsidRPr="00BC650D">
            <w:t>&gt;</w:t>
          </w:r>
        </w:p>
      </w:sdtContent>
    </w:sdt>
    <w:bookmarkEnd w:id="0" w:displacedByCustomXml="prev"/>
    <w:sectPr w:rsidR="008F42A8" w:rsidRPr="00F72DC6" w:rsidSect="00FC10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00489" w14:textId="77777777" w:rsidR="000F4968" w:rsidRDefault="000F4968" w:rsidP="00086F1C">
      <w:pPr>
        <w:spacing w:after="0" w:line="240" w:lineRule="auto"/>
      </w:pPr>
      <w:r>
        <w:separator/>
      </w:r>
    </w:p>
  </w:endnote>
  <w:endnote w:type="continuationSeparator" w:id="0">
    <w:p w14:paraId="53D5BCD7" w14:textId="77777777" w:rsidR="000F4968" w:rsidRDefault="000F4968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A7F46" w14:textId="77777777" w:rsidR="00AD5656" w:rsidRDefault="00AD565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0E16" w14:textId="7698CC24" w:rsidR="00E32FB7" w:rsidRDefault="00595AAD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cs"/>
        <w:sz w:val="18"/>
        <w:szCs w:val="24"/>
        <w:cs/>
      </w:rPr>
      <w:t>ระบบยืมคืนอุปกรณ์</w:t>
    </w:r>
    <w:r w:rsidR="00E32FB7" w:rsidRPr="00FC1070">
      <w:rPr>
        <w:rFonts w:asciiTheme="majorHAnsi" w:eastAsiaTheme="majorEastAsia" w:hAnsiTheme="majorHAnsi" w:cstheme="majorBidi" w:hint="cs"/>
        <w:sz w:val="24"/>
        <w:szCs w:val="24"/>
        <w:cs/>
      </w:rPr>
      <w:t xml:space="preserve"> (</w:t>
    </w:r>
    <w:r>
      <w:rPr>
        <w:rFonts w:asciiTheme="majorHAnsi" w:eastAsiaTheme="majorEastAsia" w:hAnsiTheme="majorHAnsi" w:cstheme="majorBidi" w:hint="cs"/>
        <w:sz w:val="24"/>
        <w:szCs w:val="24"/>
        <w:cs/>
      </w:rPr>
      <w:t>1.0</w:t>
    </w:r>
    <w:r>
      <w:rPr>
        <w:rFonts w:asciiTheme="majorHAnsi" w:eastAsiaTheme="majorEastAsia" w:hAnsiTheme="majorHAnsi" w:cstheme="majorBidi"/>
        <w:sz w:val="24"/>
        <w:szCs w:val="24"/>
      </w:rPr>
      <w:t>)</w:t>
    </w:r>
    <w:r w:rsidR="00E32FB7">
      <w:rPr>
        <w:rFonts w:asciiTheme="majorHAnsi" w:eastAsiaTheme="majorEastAsia" w:hAnsiTheme="majorHAnsi" w:cstheme="majorBidi"/>
      </w:rPr>
      <w:ptab w:relativeTo="margin" w:alignment="right" w:leader="none"/>
    </w:r>
    <w:r w:rsidR="00E32FB7"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="00E32FB7"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="00E32FB7" w:rsidRPr="00FC1070">
      <w:rPr>
        <w:rFonts w:eastAsiaTheme="minorEastAsia"/>
        <w:sz w:val="24"/>
        <w:szCs w:val="36"/>
      </w:rPr>
      <w:fldChar w:fldCharType="begin"/>
    </w:r>
    <w:r w:rsidR="00E32FB7" w:rsidRPr="00FC1070">
      <w:rPr>
        <w:sz w:val="24"/>
        <w:szCs w:val="36"/>
      </w:rPr>
      <w:instrText xml:space="preserve"> PAGE   \* MERGEFORMAT </w:instrText>
    </w:r>
    <w:r w:rsidR="00E32FB7" w:rsidRPr="00FC1070">
      <w:rPr>
        <w:rFonts w:eastAsiaTheme="minorEastAsia"/>
        <w:sz w:val="24"/>
        <w:szCs w:val="36"/>
      </w:rPr>
      <w:fldChar w:fldCharType="separate"/>
    </w:r>
    <w:r w:rsidR="00883513"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="00E32FB7"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33652521" w14:textId="77777777" w:rsidR="00E32FB7" w:rsidRDefault="00E32FB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8475" w14:textId="77777777" w:rsidR="00AD5656" w:rsidRDefault="00AD56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AC9ED" w14:textId="77777777" w:rsidR="000F4968" w:rsidRDefault="000F4968" w:rsidP="00086F1C">
      <w:pPr>
        <w:spacing w:after="0" w:line="240" w:lineRule="auto"/>
      </w:pPr>
      <w:r>
        <w:separator/>
      </w:r>
    </w:p>
  </w:footnote>
  <w:footnote w:type="continuationSeparator" w:id="0">
    <w:p w14:paraId="133627D5" w14:textId="77777777" w:rsidR="000F4968" w:rsidRDefault="000F4968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3A8CC" w14:textId="77777777" w:rsidR="00AD5656" w:rsidRDefault="00AD565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96B3" w14:textId="64894CF7" w:rsidR="00595AAD" w:rsidRDefault="00595AAD" w:rsidP="00595AAD">
    <w:pPr>
      <w:pStyle w:val="a7"/>
      <w:pBdr>
        <w:bottom w:val="single" w:sz="4" w:space="1" w:color="auto"/>
      </w:pBdr>
      <w:jc w:val="right"/>
      <w:rPr>
        <w:rFonts w:hint="cs"/>
        <w:cs/>
      </w:rPr>
    </w:pPr>
    <w:r>
      <w:t xml:space="preserve">CPE </w:t>
    </w:r>
    <w:r>
      <w:rPr>
        <w:rFonts w:hint="cs"/>
        <w:cs/>
      </w:rPr>
      <w:t>ให้ยืม</w:t>
    </w:r>
  </w:p>
  <w:p w14:paraId="47A8122B" w14:textId="77777777" w:rsidR="00E32FB7" w:rsidRPr="00086F1C" w:rsidRDefault="00E32FB7" w:rsidP="00086F1C">
    <w:pPr>
      <w:pStyle w:val="a7"/>
      <w:jc w:val="center"/>
      <w:rPr>
        <w:rFonts w:asciiTheme="majorHAnsi" w:eastAsiaTheme="majorEastAsia" w:hAnsiTheme="majorHAnsi" w:cstheme="majorBid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BAF1" w14:textId="77777777" w:rsidR="00AD5656" w:rsidRDefault="00AD565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276A9D"/>
    <w:multiLevelType w:val="hybridMultilevel"/>
    <w:tmpl w:val="8670E1CE"/>
    <w:lvl w:ilvl="0" w:tplc="ECF4F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5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F5"/>
    <w:rsid w:val="000032D2"/>
    <w:rsid w:val="00022C38"/>
    <w:rsid w:val="00053F43"/>
    <w:rsid w:val="00086F1C"/>
    <w:rsid w:val="000A11CF"/>
    <w:rsid w:val="000B2536"/>
    <w:rsid w:val="000E76C5"/>
    <w:rsid w:val="000F08C2"/>
    <w:rsid w:val="000F4968"/>
    <w:rsid w:val="00102E2E"/>
    <w:rsid w:val="001203E5"/>
    <w:rsid w:val="00126B2B"/>
    <w:rsid w:val="00142B8F"/>
    <w:rsid w:val="00153CD7"/>
    <w:rsid w:val="0019080A"/>
    <w:rsid w:val="001C1731"/>
    <w:rsid w:val="001C6B1D"/>
    <w:rsid w:val="001C7B81"/>
    <w:rsid w:val="001D0E50"/>
    <w:rsid w:val="001F241A"/>
    <w:rsid w:val="003068A9"/>
    <w:rsid w:val="003161AF"/>
    <w:rsid w:val="003411AA"/>
    <w:rsid w:val="00376C6F"/>
    <w:rsid w:val="003903BE"/>
    <w:rsid w:val="00392CFE"/>
    <w:rsid w:val="003C341D"/>
    <w:rsid w:val="003C38CE"/>
    <w:rsid w:val="003F0308"/>
    <w:rsid w:val="00416B1E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52476"/>
    <w:rsid w:val="00572DAC"/>
    <w:rsid w:val="00595AAD"/>
    <w:rsid w:val="005B6BD6"/>
    <w:rsid w:val="005D4368"/>
    <w:rsid w:val="005D46A9"/>
    <w:rsid w:val="005F5B3F"/>
    <w:rsid w:val="00602EF6"/>
    <w:rsid w:val="006226B3"/>
    <w:rsid w:val="00632FA8"/>
    <w:rsid w:val="00637837"/>
    <w:rsid w:val="00671800"/>
    <w:rsid w:val="0067440B"/>
    <w:rsid w:val="00683AE6"/>
    <w:rsid w:val="00694BAD"/>
    <w:rsid w:val="006E3BA7"/>
    <w:rsid w:val="006F28B2"/>
    <w:rsid w:val="0083497D"/>
    <w:rsid w:val="00860773"/>
    <w:rsid w:val="00872D6D"/>
    <w:rsid w:val="00875E62"/>
    <w:rsid w:val="00883513"/>
    <w:rsid w:val="008B564E"/>
    <w:rsid w:val="008C08CB"/>
    <w:rsid w:val="008C66FB"/>
    <w:rsid w:val="008F1724"/>
    <w:rsid w:val="008F42A8"/>
    <w:rsid w:val="0092173F"/>
    <w:rsid w:val="009360A7"/>
    <w:rsid w:val="00944EF7"/>
    <w:rsid w:val="00954793"/>
    <w:rsid w:val="00973D52"/>
    <w:rsid w:val="009810F5"/>
    <w:rsid w:val="009B6BBF"/>
    <w:rsid w:val="009C2868"/>
    <w:rsid w:val="00A64DBB"/>
    <w:rsid w:val="00AD492A"/>
    <w:rsid w:val="00AD5656"/>
    <w:rsid w:val="00AD78EA"/>
    <w:rsid w:val="00AF7B9F"/>
    <w:rsid w:val="00B025CF"/>
    <w:rsid w:val="00B436B3"/>
    <w:rsid w:val="00B8554C"/>
    <w:rsid w:val="00BA4AB3"/>
    <w:rsid w:val="00BC650D"/>
    <w:rsid w:val="00BD5D52"/>
    <w:rsid w:val="00BF2BF8"/>
    <w:rsid w:val="00C157E1"/>
    <w:rsid w:val="00C23B91"/>
    <w:rsid w:val="00C25552"/>
    <w:rsid w:val="00C379D7"/>
    <w:rsid w:val="00C61B85"/>
    <w:rsid w:val="00C97707"/>
    <w:rsid w:val="00CA330C"/>
    <w:rsid w:val="00CD3D97"/>
    <w:rsid w:val="00D1539A"/>
    <w:rsid w:val="00D224DA"/>
    <w:rsid w:val="00D47915"/>
    <w:rsid w:val="00D62482"/>
    <w:rsid w:val="00D87EB0"/>
    <w:rsid w:val="00D96169"/>
    <w:rsid w:val="00D979FD"/>
    <w:rsid w:val="00DD6930"/>
    <w:rsid w:val="00DE1EDA"/>
    <w:rsid w:val="00E00CBA"/>
    <w:rsid w:val="00E03C0B"/>
    <w:rsid w:val="00E052C5"/>
    <w:rsid w:val="00E202DD"/>
    <w:rsid w:val="00E24259"/>
    <w:rsid w:val="00E254EC"/>
    <w:rsid w:val="00E3185C"/>
    <w:rsid w:val="00E32FB7"/>
    <w:rsid w:val="00E357D8"/>
    <w:rsid w:val="00E45CCA"/>
    <w:rsid w:val="00EA4543"/>
    <w:rsid w:val="00EB7BF5"/>
    <w:rsid w:val="00ED0650"/>
    <w:rsid w:val="00EF03EF"/>
    <w:rsid w:val="00F24E34"/>
    <w:rsid w:val="00F25513"/>
    <w:rsid w:val="00F415E5"/>
    <w:rsid w:val="00F46239"/>
    <w:rsid w:val="00F566AE"/>
    <w:rsid w:val="00F61A83"/>
    <w:rsid w:val="00F72DC6"/>
    <w:rsid w:val="00F92788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DF1C9"/>
  <w15:docId w15:val="{0B619F4C-ACF2-4E7D-8260-4618B2D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B8C"/>
    <w:pPr>
      <w:jc w:val="both"/>
    </w:pPr>
  </w:style>
  <w:style w:type="paragraph" w:styleId="2">
    <w:name w:val="heading 2"/>
    <w:next w:val="a0"/>
    <w:link w:val="20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1"/>
    <w:link w:val="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a4">
    <w:name w:val="Placeholder Text"/>
    <w:basedOn w:val="a1"/>
    <w:uiPriority w:val="99"/>
    <w:semiHidden/>
    <w:rsid w:val="00C157E1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0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1"/>
    <w:link w:val="a7"/>
    <w:uiPriority w:val="99"/>
    <w:rsid w:val="00086F1C"/>
    <w:rPr>
      <w:szCs w:val="32"/>
    </w:rPr>
  </w:style>
  <w:style w:type="paragraph" w:styleId="a9">
    <w:name w:val="footer"/>
    <w:basedOn w:val="a0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1"/>
    <w:link w:val="a9"/>
    <w:uiPriority w:val="99"/>
    <w:rsid w:val="00086F1C"/>
    <w:rPr>
      <w:szCs w:val="32"/>
    </w:rPr>
  </w:style>
  <w:style w:type="table" w:styleId="ab">
    <w:name w:val="Table Grid"/>
    <w:basedOn w:val="a2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Shading 1"/>
    <w:basedOn w:val="a2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2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1"/>
    <w:uiPriority w:val="99"/>
    <w:unhideWhenUsed/>
    <w:rsid w:val="00392C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nerblain.com/blog/2007/04/09/sample-use-case-example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oo.gl/images/4YVG3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pkey.com/user-guide/pages.php?subid=151&amp;accordid=10&amp;val=TEA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a\Desktop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A6402514A4BD98EB85B5A2C2CE4B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0BDB19B-5CD6-4158-8FFF-6D66564DEA30}"/>
      </w:docPartPr>
      <w:docPartBody>
        <w:p w:rsidR="00000000" w:rsidRDefault="00B90F67">
          <w:pPr>
            <w:pStyle w:val="4CCA6402514A4BD98EB85B5A2C2CE4B9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883B26E427A408497184D9ED41D52C4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EF74B46-1638-432A-B359-1E82238CBF89}"/>
      </w:docPartPr>
      <w:docPartBody>
        <w:p w:rsidR="00000000" w:rsidRDefault="00B90F67">
          <w:pPr>
            <w:pStyle w:val="2883B26E427A408497184D9ED41D52C4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078C7150EA354F73B3853D28DE26607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E353070A-B250-49AE-944A-2B6B6E12B0CF}"/>
      </w:docPartPr>
      <w:docPartBody>
        <w:p w:rsidR="00000000" w:rsidRDefault="00B90F67">
          <w:pPr>
            <w:pStyle w:val="078C7150EA354F73B3853D28DE266070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E8534D020B6742B5846C98B237FBB2BC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F7D0D36-01F2-40E1-81AA-8D6C51A15C10}"/>
      </w:docPartPr>
      <w:docPartBody>
        <w:p w:rsidR="00000000" w:rsidRDefault="00B90F67">
          <w:pPr>
            <w:pStyle w:val="E8534D020B6742B5846C98B237FBB2BC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A9A4D8AE275B47CBABB05F53C3EA809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701C9D83-5F4B-4E95-8619-8AB807CD1A64}"/>
      </w:docPartPr>
      <w:docPartBody>
        <w:p w:rsidR="00000000" w:rsidRDefault="00B90F67">
          <w:pPr>
            <w:pStyle w:val="A9A4D8AE275B47CBABB05F53C3EA809E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3AC76E19DADB4F48B98AD8ACABD3CB3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FA0026-5C3D-49CF-A831-1ACFC5ADAAF2}"/>
      </w:docPartPr>
      <w:docPartBody>
        <w:p w:rsidR="00000000" w:rsidRDefault="00B90F67">
          <w:pPr>
            <w:pStyle w:val="3AC76E19DADB4F48B98AD8ACABD3CB32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68D359202C414DA3B24587A503B489CB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7345D78-06C5-48DF-9A34-9CE62920C2FD}"/>
      </w:docPartPr>
      <w:docPartBody>
        <w:p w:rsidR="00000000" w:rsidRDefault="00B90F67">
          <w:pPr>
            <w:pStyle w:val="68D359202C414DA3B24587A503B489CB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a3"/>
            </w:rPr>
            <w:t xml:space="preserve">block diagram </w:t>
          </w:r>
          <w:r>
            <w:rPr>
              <w:rStyle w:val="a3"/>
              <w:rFonts w:hint="cs"/>
              <w:cs/>
            </w:rPr>
            <w:t xml:space="preserve">เพื่อแสดงความสัมพันธ์ของระบบนี้กับส่วนอื่นๆ </w:t>
          </w:r>
          <w:r>
            <w:rPr>
              <w:rStyle w:val="a3"/>
              <w:rFonts w:hint="cs"/>
              <w:cs/>
            </w:rPr>
            <w:t>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453A74B9629A439682BD834AAAD25C1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EE7056C-4394-43F7-A2CA-54E3B68CD054}"/>
      </w:docPartPr>
      <w:docPartBody>
        <w:p w:rsidR="00000000" w:rsidRDefault="00B90F67">
          <w:pPr>
            <w:pStyle w:val="453A74B9629A439682BD834AAAD25C12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C6233276D1D14E5CB751B5FC4A5D52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B8CF08C0-6D3D-47E6-B244-3FEECCC96FCB}"/>
      </w:docPartPr>
      <w:docPartBody>
        <w:p w:rsidR="00000000" w:rsidRDefault="00B90F67">
          <w:pPr>
            <w:pStyle w:val="C6233276D1D14E5CB751B5FC4A5D528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กล่าวถึงประเภทของผู้ใช้ ใครเป็นผู้ใช้ระบบนี้ และจะต้องมีคุณ</w:t>
          </w:r>
          <w:r>
            <w:rPr>
              <w:rStyle w:val="a3"/>
              <w:rFonts w:hint="cs"/>
              <w:cs/>
            </w:rPr>
            <w:t>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a3"/>
            </w:rPr>
            <w:t>&gt;</w:t>
          </w:r>
        </w:p>
      </w:docPartBody>
    </w:docPart>
    <w:docPart>
      <w:docPartPr>
        <w:name w:val="10F351F6DB7B41B09E5A2BB3D9CC4229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80652D0-0045-4108-B3D8-C3866CCED2E1}"/>
      </w:docPartPr>
      <w:docPartBody>
        <w:p w:rsidR="00000000" w:rsidRDefault="00B90F67">
          <w:pPr>
            <w:pStyle w:val="10F351F6DB7B41B09E5A2BB3D9CC4229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ระบุความต้องการของผู้ใช้ (</w:t>
          </w:r>
          <w:r>
            <w:rPr>
              <w:rStyle w:val="a3"/>
            </w:rPr>
            <w:t>user requirements</w:t>
          </w:r>
          <w:r>
            <w:rPr>
              <w:rStyle w:val="a3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</w:t>
          </w:r>
          <w:r>
            <w:rPr>
              <w:rStyle w:val="a3"/>
              <w:rFonts w:hint="cs"/>
              <w:cs/>
            </w:rPr>
            <w:t>ัมพันธ์ของส่วนต่างๆ แต่ไม่บอกถึงการออกแบบ</w:t>
          </w:r>
          <w:r>
            <w:rPr>
              <w:rStyle w:val="a3"/>
            </w:rPr>
            <w:t>&gt;</w:t>
          </w:r>
          <w:r w:rsidRPr="00EE17D5">
            <w:rPr>
              <w:rStyle w:val="a3"/>
            </w:rPr>
            <w:t>.</w:t>
          </w:r>
        </w:p>
      </w:docPartBody>
    </w:docPart>
    <w:docPart>
      <w:docPartPr>
        <w:name w:val="29EAEAF50BB540F594FDBA509607D7E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AFC1EC7-6803-4276-ADE0-A25527CBECDD}"/>
      </w:docPartPr>
      <w:docPartBody>
        <w:p w:rsidR="00000000" w:rsidRDefault="00B90F67">
          <w:pPr>
            <w:pStyle w:val="29EAEAF50BB540F594FDBA509607D7E7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</w:t>
          </w:r>
          <w:r>
            <w:rPr>
              <w:rStyle w:val="a3"/>
              <w:rFonts w:hint="cs"/>
              <w:cs/>
            </w:rPr>
            <w:t>ถือของระบบ นโยบายความปลอดภัยของระบบ เป็นต้น</w:t>
          </w:r>
          <w:r>
            <w:rPr>
              <w:rStyle w:val="a3"/>
            </w:rPr>
            <w:t>&gt;</w:t>
          </w:r>
        </w:p>
      </w:docPartBody>
    </w:docPart>
    <w:docPart>
      <w:docPartPr>
        <w:name w:val="358803372E1941A5AE1DBC1AD48B1DC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6158E96-0C21-489C-9808-C531372417B4}"/>
      </w:docPartPr>
      <w:docPartBody>
        <w:p w:rsidR="00000000" w:rsidRDefault="00B90F67">
          <w:pPr>
            <w:pStyle w:val="358803372E1941A5AE1DBC1AD48B1DC5"/>
          </w:pPr>
          <w:r>
            <w:rPr>
              <w:rStyle w:val="a3"/>
            </w:rPr>
            <w:t>&lt;</w:t>
          </w:r>
          <w:r>
            <w:rPr>
              <w:rStyle w:val="a3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a3"/>
            </w:rPr>
            <w:t xml:space="preserve">layouts </w:t>
          </w:r>
          <w:r>
            <w:rPr>
              <w:rStyle w:val="a3"/>
              <w:rFonts w:hint="cs"/>
              <w:cs/>
            </w:rPr>
            <w:t xml:space="preserve">ปุ่ม </w:t>
          </w:r>
          <w:r>
            <w:rPr>
              <w:rStyle w:val="a3"/>
            </w:rPr>
            <w:t xml:space="preserve">shortcuts </w:t>
          </w:r>
          <w:r>
            <w:rPr>
              <w:rStyle w:val="a3"/>
              <w:rFonts w:hint="cs"/>
              <w:cs/>
            </w:rPr>
            <w:t>การแสดงข้อความผิดพลาด</w:t>
          </w:r>
          <w:r>
            <w:rPr>
              <w:rStyle w:val="a3"/>
            </w:rPr>
            <w:t xml:space="preserve"> </w:t>
          </w:r>
          <w:r>
            <w:rPr>
              <w:rStyle w:val="a3"/>
              <w:rFonts w:hint="cs"/>
              <w:cs/>
            </w:rPr>
            <w:t>เป็นต้น</w:t>
          </w:r>
          <w:r>
            <w:rPr>
              <w:rStyle w:val="a3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5B"/>
    <w:rsid w:val="00A7605B"/>
    <w:rsid w:val="00B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CA6402514A4BD98EB85B5A2C2CE4B9">
    <w:name w:val="4CCA6402514A4BD98EB85B5A2C2CE4B9"/>
  </w:style>
  <w:style w:type="paragraph" w:customStyle="1" w:styleId="2883B26E427A408497184D9ED41D52C4">
    <w:name w:val="2883B26E427A408497184D9ED41D52C4"/>
  </w:style>
  <w:style w:type="character" w:styleId="a3">
    <w:name w:val="Placeholder Text"/>
    <w:basedOn w:val="a0"/>
    <w:uiPriority w:val="99"/>
    <w:semiHidden/>
    <w:rsid w:val="00A7605B"/>
    <w:rPr>
      <w:color w:val="808080"/>
    </w:rPr>
  </w:style>
  <w:style w:type="paragraph" w:customStyle="1" w:styleId="078C7150EA354F73B3853D28DE266070">
    <w:name w:val="078C7150EA354F73B3853D28DE266070"/>
  </w:style>
  <w:style w:type="paragraph" w:customStyle="1" w:styleId="E8534D020B6742B5846C98B237FBB2BC">
    <w:name w:val="E8534D020B6742B5846C98B237FBB2BC"/>
  </w:style>
  <w:style w:type="paragraph" w:customStyle="1" w:styleId="A9A4D8AE275B47CBABB05F53C3EA809E">
    <w:name w:val="A9A4D8AE275B47CBABB05F53C3EA809E"/>
  </w:style>
  <w:style w:type="paragraph" w:customStyle="1" w:styleId="3AC76E19DADB4F48B98AD8ACABD3CB32">
    <w:name w:val="3AC76E19DADB4F48B98AD8ACABD3CB32"/>
  </w:style>
  <w:style w:type="paragraph" w:customStyle="1" w:styleId="68D359202C414DA3B24587A503B489CB">
    <w:name w:val="68D359202C414DA3B24587A503B489CB"/>
  </w:style>
  <w:style w:type="paragraph" w:customStyle="1" w:styleId="453A74B9629A439682BD834AAAD25C12">
    <w:name w:val="453A74B9629A439682BD834AAAD25C12"/>
  </w:style>
  <w:style w:type="paragraph" w:customStyle="1" w:styleId="C6233276D1D14E5CB751B5FC4A5D5287">
    <w:name w:val="C6233276D1D14E5CB751B5FC4A5D5287"/>
  </w:style>
  <w:style w:type="paragraph" w:customStyle="1" w:styleId="10F351F6DB7B41B09E5A2BB3D9CC4229">
    <w:name w:val="10F351F6DB7B41B09E5A2BB3D9CC4229"/>
  </w:style>
  <w:style w:type="paragraph" w:customStyle="1" w:styleId="29EAEAF50BB540F594FDBA509607D7E7">
    <w:name w:val="29EAEAF50BB540F594FDBA509607D7E7"/>
  </w:style>
  <w:style w:type="paragraph" w:customStyle="1" w:styleId="358803372E1941A5AE1DBC1AD48B1DC5">
    <w:name w:val="358803372E1941A5AE1DBC1AD48B1DC5"/>
  </w:style>
  <w:style w:type="paragraph" w:customStyle="1" w:styleId="7675A264A4AD4B2893661997FDF079B0">
    <w:name w:val="7675A264A4AD4B2893661997FDF079B0"/>
  </w:style>
  <w:style w:type="paragraph" w:customStyle="1" w:styleId="3EA248217C08448CAAF234D5BB5078BD">
    <w:name w:val="3EA248217C08448CAAF234D5BB507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00E4C-3DE8-4594-9A87-7D9F03EA7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46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Thanathorn Songpinit</dc:creator>
  <cp:lastModifiedBy>Thanathorn SONGPINIT</cp:lastModifiedBy>
  <cp:revision>2</cp:revision>
  <dcterms:created xsi:type="dcterms:W3CDTF">2020-02-10T11:09:00Z</dcterms:created>
  <dcterms:modified xsi:type="dcterms:W3CDTF">2020-02-10T12:10:00Z</dcterms:modified>
</cp:coreProperties>
</file>